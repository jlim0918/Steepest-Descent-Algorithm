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1800" w14:textId="77777777" w:rsidR="008F41FA" w:rsidRDefault="000E116D" w:rsidP="000E116D">
      <w:pPr>
        <w:jc w:val="both"/>
        <w:rPr>
          <w:rFonts w:asciiTheme="majorHAnsi" w:hAnsiTheme="majorHAnsi" w:cstheme="majorHAnsi"/>
          <w:color w:val="auto"/>
        </w:rPr>
      </w:pPr>
      <w:r>
        <w:rPr>
          <w:noProof/>
        </w:rPr>
        <w:drawing>
          <wp:inline distT="0" distB="0" distL="0" distR="0" wp14:anchorId="681C3BE8" wp14:editId="407CC766">
            <wp:extent cx="6401257" cy="1024436"/>
            <wp:effectExtent l="0" t="0" r="0" b="4445"/>
            <wp:docPr id="2" name="Picture 2" descr="Module 2: Build &amp; Manage Your Professional Brand&#10;Master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dule 2: Build &amp; Manage Your Professional Brand&#10;Master Resum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" t="16410" r="48420" b="15223"/>
                    <a:stretch/>
                  </pic:blipFill>
                  <pic:spPr bwMode="auto">
                    <a:xfrm>
                      <a:off x="0" y="0"/>
                      <a:ext cx="6484621" cy="103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502E2" w14:textId="36D42C9E" w:rsidR="00E35021" w:rsidRPr="00472EDB" w:rsidRDefault="00E35021" w:rsidP="4270E8A6">
      <w:pPr>
        <w:jc w:val="both"/>
        <w:rPr>
          <w:rFonts w:asciiTheme="majorHAnsi" w:hAnsiTheme="majorHAnsi" w:cstheme="majorBidi"/>
          <w:color w:val="auto"/>
        </w:rPr>
      </w:pPr>
      <w:r w:rsidRPr="4270E8A6">
        <w:rPr>
          <w:rFonts w:asciiTheme="majorHAnsi" w:hAnsiTheme="majorHAnsi" w:cstheme="majorBidi"/>
          <w:color w:val="auto"/>
        </w:rPr>
        <w:t xml:space="preserve">A master resume is </w:t>
      </w:r>
      <w:r w:rsidR="00545A9E" w:rsidRPr="4270E8A6">
        <w:rPr>
          <w:rFonts w:asciiTheme="majorHAnsi" w:hAnsiTheme="majorHAnsi" w:cstheme="majorBidi"/>
          <w:color w:val="auto"/>
        </w:rPr>
        <w:t>an all-i</w:t>
      </w:r>
      <w:r w:rsidRPr="4270E8A6">
        <w:rPr>
          <w:rFonts w:asciiTheme="majorHAnsi" w:hAnsiTheme="majorHAnsi" w:cstheme="majorBidi"/>
          <w:color w:val="auto"/>
        </w:rPr>
        <w:t xml:space="preserve">n-one document that encompasses the breadth and depth of your experiences, knowledge, and skills. It serves as a resource to curate your online profiles (e.g., LinkedIn), a personalized reference tool for networking and recruitment events (e.g., career fairs), and a one-stop-shop for customizing targeted resumes for specific opportunities. </w:t>
      </w:r>
    </w:p>
    <w:p w14:paraId="01096562" w14:textId="394F368E" w:rsidR="005129C4" w:rsidRPr="00472EDB" w:rsidRDefault="005129C4" w:rsidP="124CBAD3">
      <w:pPr>
        <w:spacing w:before="240"/>
        <w:jc w:val="both"/>
        <w:rPr>
          <w:rFonts w:asciiTheme="majorHAnsi" w:hAnsiTheme="majorHAnsi" w:cstheme="majorBidi"/>
          <w:color w:val="auto"/>
        </w:rPr>
      </w:pPr>
      <w:r w:rsidRPr="124CBAD3">
        <w:rPr>
          <w:rFonts w:asciiTheme="majorHAnsi" w:hAnsiTheme="majorHAnsi" w:cstheme="majorBidi"/>
          <w:color w:val="auto"/>
        </w:rPr>
        <w:t xml:space="preserve">If you want to include sections not mentioned here in your master resume, you’re welcome to. For example, you might include a section on Languages, Special Interests, or even Hobbies. It’s up to you!  When choosing what to include, consider how it’s relevant to </w:t>
      </w:r>
      <w:r w:rsidR="375FD0F8" w:rsidRPr="124CBAD3">
        <w:rPr>
          <w:rFonts w:asciiTheme="majorHAnsi" w:hAnsiTheme="majorHAnsi" w:cstheme="majorBidi"/>
          <w:color w:val="auto"/>
        </w:rPr>
        <w:t xml:space="preserve">your industry, organization, </w:t>
      </w:r>
      <w:r w:rsidRPr="124CBAD3">
        <w:rPr>
          <w:rFonts w:asciiTheme="majorHAnsi" w:hAnsiTheme="majorHAnsi" w:cstheme="majorBidi"/>
          <w:color w:val="auto"/>
        </w:rPr>
        <w:t xml:space="preserve">or positions of interest.  </w:t>
      </w:r>
    </w:p>
    <w:p w14:paraId="256372C1" w14:textId="672B742F" w:rsidR="00765408" w:rsidRDefault="005129C4" w:rsidP="124CBAD3">
      <w:pPr>
        <w:spacing w:before="240" w:after="480"/>
        <w:jc w:val="both"/>
        <w:rPr>
          <w:rFonts w:asciiTheme="majorHAnsi" w:hAnsiTheme="majorHAnsi" w:cstheme="majorBidi"/>
          <w:color w:val="auto"/>
        </w:rPr>
      </w:pPr>
      <w:r w:rsidRPr="124CBAD3">
        <w:rPr>
          <w:rFonts w:asciiTheme="majorHAnsi" w:hAnsiTheme="majorHAnsi" w:cstheme="majorBidi"/>
          <w:color w:val="auto"/>
        </w:rPr>
        <w:t xml:space="preserve">Although you may not have </w:t>
      </w:r>
      <w:r w:rsidR="00DA2853" w:rsidRPr="124CBAD3">
        <w:rPr>
          <w:rFonts w:asciiTheme="majorHAnsi" w:hAnsiTheme="majorHAnsi" w:cstheme="majorBidi"/>
          <w:color w:val="auto"/>
        </w:rPr>
        <w:t xml:space="preserve">a lot </w:t>
      </w:r>
      <w:r w:rsidRPr="124CBAD3">
        <w:rPr>
          <w:rFonts w:asciiTheme="majorHAnsi" w:hAnsiTheme="majorHAnsi" w:cstheme="majorBidi"/>
          <w:color w:val="auto"/>
        </w:rPr>
        <w:t>of work or professional experience yet, keep in mind</w:t>
      </w:r>
      <w:r w:rsidR="1A0E1E27" w:rsidRPr="124CBAD3">
        <w:rPr>
          <w:rFonts w:asciiTheme="majorHAnsi" w:hAnsiTheme="majorHAnsi" w:cstheme="majorBidi"/>
          <w:color w:val="auto"/>
        </w:rPr>
        <w:t>,</w:t>
      </w:r>
      <w:r w:rsidRPr="124CBAD3">
        <w:rPr>
          <w:rFonts w:asciiTheme="majorHAnsi" w:hAnsiTheme="majorHAnsi" w:cstheme="majorBidi"/>
          <w:color w:val="auto"/>
        </w:rPr>
        <w:t xml:space="preserve"> all experience is good experience so long as you can identify and articulate the value of the skills you developed</w:t>
      </w:r>
      <w:r w:rsidR="2F5A56AC" w:rsidRPr="124CBAD3">
        <w:rPr>
          <w:rFonts w:asciiTheme="majorHAnsi" w:hAnsiTheme="majorHAnsi" w:cstheme="majorBidi"/>
          <w:color w:val="auto"/>
        </w:rPr>
        <w:t>.</w:t>
      </w:r>
    </w:p>
    <w:p w14:paraId="6FE3724A" w14:textId="25ACA557" w:rsidR="00297A12" w:rsidRDefault="00D27870" w:rsidP="007D5860">
      <w:pPr>
        <w:pStyle w:val="Heading1"/>
        <w:tabs>
          <w:tab w:val="left" w:pos="36"/>
        </w:tabs>
        <w:ind w:left="142"/>
        <w:rPr>
          <w:color w:val="auto"/>
        </w:rPr>
      </w:pPr>
      <w:r w:rsidRPr="00D27870">
        <w:rPr>
          <w:rFonts w:ascii="Segoe UI Emoji" w:hAnsi="Segoe UI Emoji" w:cs="Segoe UI Emoji"/>
          <w:color w:val="auto"/>
        </w:rPr>
        <w:t>📝</w:t>
      </w:r>
      <w:r>
        <w:rPr>
          <w:rFonts w:ascii="Segoe UI Emoji" w:hAnsi="Segoe UI Emoji" w:cs="Segoe UI Emoji"/>
          <w:color w:val="auto"/>
        </w:rPr>
        <w:t xml:space="preserve"> </w:t>
      </w:r>
      <w:r w:rsidR="00297A12" w:rsidRPr="369AD7DC">
        <w:rPr>
          <w:color w:val="auto"/>
        </w:rPr>
        <w:t>CONTACT INFORMATION</w:t>
      </w:r>
    </w:p>
    <w:p w14:paraId="4FD6E5C4" w14:textId="5FDE623F" w:rsidR="0097485E" w:rsidRDefault="00D54094" w:rsidP="00367FA3">
      <w:pPr>
        <w:ind w:left="142"/>
        <w:rPr>
          <w:rFonts w:asciiTheme="majorHAnsi" w:hAnsiTheme="majorHAnsi" w:cstheme="majorBidi"/>
          <w:color w:val="auto"/>
        </w:rPr>
      </w:pPr>
      <w:r w:rsidRPr="124CBAD3">
        <w:rPr>
          <w:rFonts w:asciiTheme="majorHAnsi" w:hAnsiTheme="majorHAnsi" w:cstheme="majorBidi"/>
          <w:color w:val="auto"/>
        </w:rPr>
        <w:t>Make sure to include your name, primary phone number, email address</w:t>
      </w:r>
      <w:r w:rsidR="005C2C4B" w:rsidRPr="124CBAD3">
        <w:rPr>
          <w:rFonts w:asciiTheme="majorHAnsi" w:hAnsiTheme="majorHAnsi" w:cstheme="majorBidi"/>
          <w:color w:val="auto"/>
        </w:rPr>
        <w:t>,</w:t>
      </w:r>
      <w:r w:rsidRPr="124CBAD3">
        <w:rPr>
          <w:rFonts w:asciiTheme="majorHAnsi" w:hAnsiTheme="majorHAnsi" w:cstheme="majorBidi"/>
          <w:color w:val="auto"/>
        </w:rPr>
        <w:t xml:space="preserve"> and any profile links</w:t>
      </w:r>
      <w:r w:rsidR="005C2C4B" w:rsidRPr="124CBAD3">
        <w:rPr>
          <w:rFonts w:asciiTheme="majorHAnsi" w:hAnsiTheme="majorHAnsi" w:cstheme="majorBidi"/>
          <w:color w:val="auto"/>
        </w:rPr>
        <w:t xml:space="preserve"> (</w:t>
      </w:r>
      <w:r w:rsidRPr="124CBAD3">
        <w:rPr>
          <w:rFonts w:asciiTheme="majorHAnsi" w:hAnsiTheme="majorHAnsi" w:cstheme="majorBidi"/>
          <w:color w:val="auto"/>
        </w:rPr>
        <w:t>e.g.</w:t>
      </w:r>
      <w:r w:rsidR="00545A9E">
        <w:rPr>
          <w:rFonts w:asciiTheme="majorHAnsi" w:hAnsiTheme="majorHAnsi" w:cstheme="majorBidi"/>
          <w:color w:val="auto"/>
        </w:rPr>
        <w:t xml:space="preserve"> </w:t>
      </w:r>
      <w:r w:rsidRPr="124CBAD3">
        <w:rPr>
          <w:rFonts w:asciiTheme="majorHAnsi" w:hAnsiTheme="majorHAnsi" w:cstheme="majorBidi"/>
          <w:color w:val="auto"/>
        </w:rPr>
        <w:t>LinkedIn, GitHub, etc.</w:t>
      </w:r>
      <w:r w:rsidR="005C2C4B" w:rsidRPr="124CBAD3">
        <w:rPr>
          <w:rFonts w:asciiTheme="majorHAnsi" w:hAnsiTheme="majorHAnsi" w:cstheme="majorBidi"/>
          <w:color w:val="auto"/>
        </w:rPr>
        <w:t>)</w:t>
      </w:r>
      <w:r w:rsidR="00545A9E">
        <w:rPr>
          <w:rFonts w:asciiTheme="majorHAnsi" w:hAnsiTheme="majorHAnsi" w:cstheme="majorBidi"/>
          <w:color w:val="auto"/>
        </w:rPr>
        <w:t>.</w:t>
      </w:r>
      <w:r w:rsidR="005C2C4B" w:rsidRPr="124CBAD3">
        <w:rPr>
          <w:rFonts w:asciiTheme="majorHAnsi" w:hAnsiTheme="majorHAnsi" w:cstheme="majorBidi"/>
          <w:color w:val="auto"/>
        </w:rPr>
        <w:t xml:space="preserve"> </w:t>
      </w:r>
      <w:r w:rsidR="000E3F48">
        <w:rPr>
          <w:rFonts w:asciiTheme="majorHAnsi" w:hAnsiTheme="majorHAnsi" w:cstheme="majorBidi"/>
          <w:color w:val="auto"/>
        </w:rPr>
        <w:t>Please use</w:t>
      </w:r>
      <w:r w:rsidRPr="124CBAD3">
        <w:rPr>
          <w:rFonts w:asciiTheme="majorHAnsi" w:hAnsiTheme="majorHAnsi" w:cstheme="majorBidi"/>
          <w:color w:val="auto"/>
        </w:rPr>
        <w:t xml:space="preserve"> your </w:t>
      </w:r>
      <w:r w:rsidR="000E3F48">
        <w:rPr>
          <w:rFonts w:asciiTheme="majorHAnsi" w:hAnsiTheme="majorHAnsi" w:cstheme="majorBidi"/>
          <w:color w:val="auto"/>
        </w:rPr>
        <w:t xml:space="preserve">University of Toronto (e.g. </w:t>
      </w:r>
      <w:r w:rsidRPr="124CBAD3">
        <w:rPr>
          <w:rFonts w:asciiTheme="majorHAnsi" w:hAnsiTheme="majorHAnsi" w:cstheme="majorBidi"/>
          <w:color w:val="auto"/>
        </w:rPr>
        <w:t>@mail.utoronto.ca</w:t>
      </w:r>
      <w:r w:rsidR="000E3F48">
        <w:rPr>
          <w:rFonts w:asciiTheme="majorHAnsi" w:hAnsiTheme="majorHAnsi" w:cstheme="majorBidi"/>
          <w:color w:val="auto"/>
        </w:rPr>
        <w:t>)</w:t>
      </w:r>
      <w:r w:rsidRPr="124CBAD3">
        <w:rPr>
          <w:rFonts w:asciiTheme="majorHAnsi" w:hAnsiTheme="majorHAnsi" w:cstheme="majorBidi"/>
          <w:color w:val="auto"/>
        </w:rPr>
        <w:t xml:space="preserve"> email address.</w:t>
      </w:r>
    </w:p>
    <w:p w14:paraId="731871F6" w14:textId="77777777" w:rsidR="0097485E" w:rsidRPr="0097485E" w:rsidRDefault="0097485E" w:rsidP="00367FA3">
      <w:pPr>
        <w:ind w:left="142"/>
        <w:rPr>
          <w:rFonts w:asciiTheme="majorHAnsi" w:hAnsiTheme="majorHAnsi" w:cstheme="majorBidi"/>
          <w:color w:val="auto"/>
          <w:sz w:val="4"/>
          <w:szCs w:val="4"/>
        </w:rPr>
      </w:pPr>
    </w:p>
    <w:p w14:paraId="349DEAEE" w14:textId="0239810D" w:rsidR="005476D2" w:rsidRPr="00542895" w:rsidRDefault="00001A67" w:rsidP="00367FA3">
      <w:pPr>
        <w:ind w:left="142"/>
        <w:rPr>
          <w:rFonts w:asciiTheme="majorHAnsi" w:hAnsiTheme="majorHAnsi" w:cstheme="majorHAnsi"/>
          <w:color w:val="auto"/>
          <w:lang w:val="nl-NL"/>
        </w:rPr>
      </w:pPr>
      <w:r w:rsidRPr="00542895">
        <w:rPr>
          <w:rFonts w:ascii="Segoe UI Emoji" w:hAnsi="Segoe UI Emoji" w:cs="Segoe UI Emoji"/>
          <w:color w:val="auto"/>
          <w:lang w:val="nl-NL"/>
        </w:rPr>
        <w:t xml:space="preserve">✏ </w:t>
      </w:r>
      <w:proofErr w:type="spellStart"/>
      <w:r w:rsidR="005476D2" w:rsidRPr="00542895">
        <w:rPr>
          <w:rFonts w:asciiTheme="majorHAnsi" w:hAnsiTheme="majorHAnsi" w:cstheme="majorHAnsi"/>
          <w:color w:val="auto"/>
          <w:lang w:val="nl-NL"/>
        </w:rPr>
        <w:t>Example</w:t>
      </w:r>
      <w:proofErr w:type="spellEnd"/>
      <w:r w:rsidR="005476D2" w:rsidRPr="00542895">
        <w:rPr>
          <w:rFonts w:asciiTheme="majorHAnsi" w:hAnsiTheme="majorHAnsi" w:cstheme="majorHAnsi"/>
          <w:color w:val="auto"/>
          <w:lang w:val="nl-NL"/>
        </w:rPr>
        <w:t>:</w:t>
      </w:r>
    </w:p>
    <w:p w14:paraId="3D0973B8" w14:textId="2997FC29" w:rsidR="002A247D" w:rsidRPr="00542895" w:rsidRDefault="23BF6187" w:rsidP="003C44EF">
      <w:pPr>
        <w:spacing w:after="0"/>
        <w:ind w:firstLine="142"/>
        <w:rPr>
          <w:rFonts w:asciiTheme="majorHAnsi" w:hAnsiTheme="majorHAnsi" w:cstheme="majorBidi"/>
          <w:b/>
          <w:bCs/>
          <w:color w:val="auto"/>
          <w:lang w:val="nl-NL"/>
        </w:rPr>
      </w:pPr>
      <w:r w:rsidRPr="00542895">
        <w:rPr>
          <w:rFonts w:asciiTheme="majorHAnsi" w:hAnsiTheme="majorHAnsi" w:cstheme="majorBidi"/>
          <w:b/>
          <w:bCs/>
          <w:color w:val="auto"/>
          <w:lang w:val="nl-NL"/>
        </w:rPr>
        <w:t>Jane Doe</w:t>
      </w:r>
    </w:p>
    <w:p w14:paraId="57BD1818" w14:textId="6B58866A" w:rsidR="00322E28" w:rsidRPr="00542895" w:rsidRDefault="4C467701" w:rsidP="003C44EF">
      <w:pPr>
        <w:spacing w:after="0"/>
        <w:ind w:firstLine="142"/>
        <w:rPr>
          <w:rFonts w:asciiTheme="majorHAnsi" w:hAnsiTheme="majorHAnsi" w:cstheme="majorBidi"/>
          <w:color w:val="auto"/>
          <w:lang w:val="nl-NL"/>
        </w:rPr>
      </w:pPr>
      <w:r w:rsidRPr="00542895">
        <w:rPr>
          <w:rFonts w:asciiTheme="majorHAnsi" w:hAnsiTheme="majorHAnsi" w:cstheme="majorBidi"/>
          <w:color w:val="auto"/>
          <w:lang w:val="nl-NL"/>
        </w:rPr>
        <w:t xml:space="preserve">123-456-7890 | </w:t>
      </w:r>
      <w:r w:rsidR="0DC60832" w:rsidRPr="00542895">
        <w:rPr>
          <w:rFonts w:asciiTheme="majorHAnsi" w:hAnsiTheme="majorHAnsi" w:cstheme="majorBidi"/>
          <w:color w:val="auto"/>
          <w:lang w:val="nl-NL"/>
        </w:rPr>
        <w:t xml:space="preserve">jane.doe@mail.utoronto.ca </w:t>
      </w:r>
    </w:p>
    <w:p w14:paraId="41C8F396" w14:textId="043C75FB" w:rsidR="00322E28" w:rsidRPr="00542895" w:rsidRDefault="4C467701" w:rsidP="124CBAD3">
      <w:pPr>
        <w:ind w:firstLine="142"/>
        <w:rPr>
          <w:rFonts w:asciiTheme="majorHAnsi" w:hAnsiTheme="majorHAnsi" w:cstheme="majorBidi"/>
          <w:color w:val="auto"/>
          <w:lang w:val="nl-NL"/>
        </w:rPr>
      </w:pPr>
      <w:r w:rsidRPr="00542895">
        <w:rPr>
          <w:rFonts w:asciiTheme="majorHAnsi" w:hAnsiTheme="majorHAnsi" w:cstheme="majorBidi"/>
          <w:color w:val="auto"/>
          <w:lang w:val="nl-NL"/>
        </w:rPr>
        <w:t>ca.linkedin.com/in/</w:t>
      </w:r>
      <w:proofErr w:type="spellStart"/>
      <w:r w:rsidR="712B0C42" w:rsidRPr="00542895">
        <w:rPr>
          <w:rFonts w:asciiTheme="majorHAnsi" w:hAnsiTheme="majorHAnsi" w:cstheme="majorBidi"/>
          <w:color w:val="auto"/>
          <w:lang w:val="nl-NL"/>
        </w:rPr>
        <w:t>janedoe</w:t>
      </w:r>
      <w:proofErr w:type="spellEnd"/>
    </w:p>
    <w:tbl>
      <w:tblPr>
        <w:tblStyle w:val="TableGrid"/>
        <w:tblW w:w="9872" w:type="dxa"/>
        <w:tblInd w:w="137" w:type="dxa"/>
        <w:tblLook w:val="04A0" w:firstRow="1" w:lastRow="0" w:firstColumn="1" w:lastColumn="0" w:noHBand="0" w:noVBand="1"/>
      </w:tblPr>
      <w:tblGrid>
        <w:gridCol w:w="9872"/>
      </w:tblGrid>
      <w:tr w:rsidR="00941BDD" w:rsidRPr="00D701E3" w14:paraId="72A3D3EC" w14:textId="77777777" w:rsidTr="00845CB7">
        <w:trPr>
          <w:trHeight w:val="948"/>
        </w:trPr>
        <w:tc>
          <w:tcPr>
            <w:tcW w:w="9872" w:type="dxa"/>
          </w:tcPr>
          <w:p w14:paraId="7704B9D3" w14:textId="77777777" w:rsidR="00941BDD" w:rsidRPr="00D701E3" w:rsidRDefault="00542895" w:rsidP="3B62E2C1">
            <w:pPr>
              <w:rPr>
                <w:rFonts w:asciiTheme="majorHAnsi" w:hAnsiTheme="majorHAnsi" w:cstheme="majorBidi"/>
                <w:b/>
                <w:bCs/>
                <w:color w:val="auto"/>
                <w:lang w:val="fr-FR"/>
              </w:rPr>
            </w:pPr>
            <w:r w:rsidRPr="00D701E3">
              <w:rPr>
                <w:rFonts w:asciiTheme="majorHAnsi" w:hAnsiTheme="majorHAnsi" w:cstheme="majorBidi"/>
                <w:b/>
                <w:bCs/>
                <w:color w:val="auto"/>
                <w:lang w:val="fr-FR"/>
              </w:rPr>
              <w:t>Joaquin Lim</w:t>
            </w:r>
          </w:p>
          <w:p w14:paraId="66B4334F" w14:textId="06194FEF" w:rsidR="00542895" w:rsidRPr="00D701E3" w:rsidRDefault="00542895" w:rsidP="3B62E2C1">
            <w:pPr>
              <w:rPr>
                <w:rFonts w:asciiTheme="majorHAnsi" w:hAnsiTheme="majorHAnsi" w:cstheme="majorBidi"/>
                <w:color w:val="auto"/>
                <w:lang w:val="fr-FR"/>
              </w:rPr>
            </w:pPr>
            <w:r w:rsidRPr="00D701E3">
              <w:rPr>
                <w:rFonts w:asciiTheme="majorHAnsi" w:hAnsiTheme="majorHAnsi" w:cstheme="majorBidi"/>
                <w:color w:val="auto"/>
                <w:lang w:val="fr-FR"/>
              </w:rPr>
              <w:t xml:space="preserve">437-990-5752 | </w:t>
            </w:r>
            <w:hyperlink r:id="rId13" w:history="1">
              <w:r w:rsidRPr="00D701E3">
                <w:rPr>
                  <w:rStyle w:val="Hyperlink"/>
                  <w:rFonts w:asciiTheme="majorHAnsi" w:hAnsiTheme="majorHAnsi" w:cstheme="majorBidi"/>
                  <w:lang w:val="fr-FR"/>
                </w:rPr>
                <w:t>joaquin.lim@mail.utoronto.ca</w:t>
              </w:r>
            </w:hyperlink>
          </w:p>
          <w:p w14:paraId="4D8BB247" w14:textId="3D5AD3D9" w:rsidR="00542895" w:rsidRPr="00D701E3" w:rsidRDefault="00000000" w:rsidP="3B62E2C1">
            <w:pPr>
              <w:rPr>
                <w:rFonts w:asciiTheme="majorHAnsi" w:hAnsiTheme="majorHAnsi" w:cstheme="majorBidi"/>
                <w:color w:val="auto"/>
                <w:lang w:val="fr-FR"/>
              </w:rPr>
            </w:pPr>
            <w:hyperlink r:id="rId14" w:history="1">
              <w:r w:rsidR="00845CB7" w:rsidRPr="00D701E3">
                <w:rPr>
                  <w:rStyle w:val="Hyperlink"/>
                  <w:rFonts w:asciiTheme="majorHAnsi" w:hAnsiTheme="majorHAnsi" w:cstheme="majorBidi"/>
                  <w:lang w:val="fr-FR"/>
                </w:rPr>
                <w:t>https://www.linkedin.com/in/joaquin-lim-a8a2a3259/</w:t>
              </w:r>
            </w:hyperlink>
          </w:p>
          <w:p w14:paraId="0D0B940D" w14:textId="0E221BA8" w:rsidR="00845CB7" w:rsidRPr="00D701E3" w:rsidRDefault="00845CB7" w:rsidP="3B62E2C1">
            <w:pPr>
              <w:rPr>
                <w:rFonts w:asciiTheme="majorHAnsi" w:hAnsiTheme="majorHAnsi" w:cstheme="majorBidi"/>
                <w:color w:val="auto"/>
                <w:lang w:val="fr-FR"/>
              </w:rPr>
            </w:pPr>
          </w:p>
        </w:tc>
      </w:tr>
    </w:tbl>
    <w:p w14:paraId="0E27B00A" w14:textId="77777777" w:rsidR="00322E28" w:rsidRPr="00D701E3" w:rsidRDefault="00322E28" w:rsidP="008B3153">
      <w:pPr>
        <w:spacing w:after="0"/>
        <w:rPr>
          <w:rFonts w:asciiTheme="majorHAnsi" w:hAnsiTheme="majorHAnsi" w:cstheme="majorHAnsi"/>
          <w:color w:val="auto"/>
          <w:lang w:val="fr-FR"/>
        </w:rPr>
      </w:pPr>
    </w:p>
    <w:p w14:paraId="512D1C1B" w14:textId="50884B32" w:rsidR="00AA403A" w:rsidRPr="00472EDB" w:rsidRDefault="008206B6" w:rsidP="007D5860">
      <w:pPr>
        <w:pStyle w:val="Heading1"/>
        <w:tabs>
          <w:tab w:val="left" w:pos="47"/>
        </w:tabs>
        <w:ind w:left="142"/>
        <w:rPr>
          <w:rFonts w:cstheme="majorHAnsi"/>
          <w:b w:val="0"/>
          <w:color w:val="auto"/>
        </w:rPr>
      </w:pPr>
      <w:r w:rsidRPr="008206B6">
        <w:rPr>
          <w:rFonts w:ascii="Segoe UI Emoji" w:hAnsi="Segoe UI Emoji" w:cs="Segoe UI Emoji"/>
          <w:color w:val="auto"/>
        </w:rPr>
        <w:t>🚀</w:t>
      </w:r>
      <w:r>
        <w:rPr>
          <w:rFonts w:ascii="Segoe UI Emoji" w:hAnsi="Segoe UI Emoji" w:cs="Segoe UI Emoji"/>
          <w:color w:val="auto"/>
        </w:rPr>
        <w:t xml:space="preserve"> </w:t>
      </w:r>
      <w:r w:rsidR="00AA403A" w:rsidRPr="00472EDB">
        <w:rPr>
          <w:rFonts w:cstheme="majorHAnsi"/>
          <w:color w:val="auto"/>
        </w:rPr>
        <w:t xml:space="preserve">Professional Statement/Summary </w:t>
      </w:r>
      <w:r w:rsidR="00AA403A" w:rsidRPr="00472EDB">
        <w:rPr>
          <w:rFonts w:cstheme="majorHAnsi"/>
          <w:color w:val="auto"/>
          <w:sz w:val="24"/>
          <w:szCs w:val="24"/>
        </w:rPr>
        <w:t>(Optional)</w:t>
      </w:r>
    </w:p>
    <w:p w14:paraId="740AA647" w14:textId="32C479BB" w:rsidR="00A77B4D" w:rsidRPr="00472EDB" w:rsidRDefault="2296CD86" w:rsidP="68236970">
      <w:pPr>
        <w:ind w:left="142"/>
        <w:rPr>
          <w:rFonts w:asciiTheme="majorHAnsi" w:hAnsiTheme="majorHAnsi" w:cstheme="majorBidi"/>
          <w:color w:val="auto"/>
        </w:rPr>
      </w:pPr>
      <w:r w:rsidRPr="68236970">
        <w:rPr>
          <w:rFonts w:asciiTheme="majorHAnsi" w:hAnsiTheme="majorHAnsi" w:cstheme="majorBidi"/>
          <w:color w:val="auto"/>
        </w:rPr>
        <w:t>T</w:t>
      </w:r>
      <w:r w:rsidR="00E35021" w:rsidRPr="68236970">
        <w:rPr>
          <w:rFonts w:asciiTheme="majorHAnsi" w:hAnsiTheme="majorHAnsi" w:cstheme="majorBidi"/>
          <w:color w:val="auto"/>
        </w:rPr>
        <w:t xml:space="preserve">ry to keep your professional statement to </w:t>
      </w:r>
      <w:r w:rsidR="35B4E6DF" w:rsidRPr="68236970">
        <w:rPr>
          <w:rFonts w:asciiTheme="majorHAnsi" w:hAnsiTheme="majorHAnsi" w:cstheme="majorBidi"/>
          <w:color w:val="auto"/>
        </w:rPr>
        <w:t xml:space="preserve">2-3 sentences. </w:t>
      </w:r>
      <w:r w:rsidR="21568BC0" w:rsidRPr="68236970">
        <w:rPr>
          <w:rFonts w:asciiTheme="majorHAnsi" w:hAnsiTheme="majorHAnsi" w:cstheme="majorBidi"/>
          <w:color w:val="auto"/>
        </w:rPr>
        <w:t xml:space="preserve">This statement can be customized to the positions you apply for. </w:t>
      </w:r>
      <w:r w:rsidR="00E35021" w:rsidRPr="68236970">
        <w:rPr>
          <w:rFonts w:asciiTheme="majorHAnsi" w:hAnsiTheme="majorHAnsi" w:cstheme="majorBidi"/>
          <w:color w:val="auto"/>
        </w:rPr>
        <w:t xml:space="preserve">You will have plenty of opportunities to expand on </w:t>
      </w:r>
      <w:r w:rsidR="61741455" w:rsidRPr="68236970">
        <w:rPr>
          <w:rFonts w:asciiTheme="majorHAnsi" w:hAnsiTheme="majorHAnsi" w:cstheme="majorBidi"/>
          <w:color w:val="auto"/>
        </w:rPr>
        <w:t xml:space="preserve">and customize </w:t>
      </w:r>
      <w:r w:rsidR="00E35021" w:rsidRPr="68236970">
        <w:rPr>
          <w:rFonts w:asciiTheme="majorHAnsi" w:hAnsiTheme="majorHAnsi" w:cstheme="majorBidi"/>
          <w:color w:val="auto"/>
        </w:rPr>
        <w:t xml:space="preserve">this statement </w:t>
      </w:r>
      <w:r w:rsidR="10FD376F" w:rsidRPr="68236970">
        <w:rPr>
          <w:rFonts w:asciiTheme="majorHAnsi" w:hAnsiTheme="majorHAnsi" w:cstheme="majorBidi"/>
          <w:color w:val="auto"/>
        </w:rPr>
        <w:t>when applying for jobs, such as through your</w:t>
      </w:r>
      <w:r w:rsidR="00E35021" w:rsidRPr="68236970">
        <w:rPr>
          <w:rFonts w:asciiTheme="majorHAnsi" w:hAnsiTheme="majorHAnsi" w:cstheme="majorBidi"/>
          <w:color w:val="auto"/>
        </w:rPr>
        <w:t xml:space="preserve"> targeted resume, cover letter, and interview responses</w:t>
      </w:r>
      <w:r w:rsidR="000C78EB" w:rsidRPr="68236970">
        <w:rPr>
          <w:rFonts w:asciiTheme="majorHAnsi" w:hAnsiTheme="majorHAnsi" w:cstheme="majorBidi"/>
          <w:color w:val="auto"/>
        </w:rPr>
        <w:t xml:space="preserve">. </w:t>
      </w:r>
    </w:p>
    <w:p w14:paraId="4B94D5A5" w14:textId="77777777" w:rsidR="003643A6" w:rsidRPr="00472EDB" w:rsidRDefault="003643A6" w:rsidP="00367FA3">
      <w:pPr>
        <w:rPr>
          <w:rFonts w:asciiTheme="majorHAnsi" w:hAnsiTheme="majorHAnsi" w:cstheme="majorHAnsi"/>
          <w:color w:val="auto"/>
          <w:sz w:val="4"/>
          <w:szCs w:val="4"/>
        </w:rPr>
      </w:pPr>
    </w:p>
    <w:p w14:paraId="05E1871B" w14:textId="189FD7EB" w:rsidR="00D607C7" w:rsidRPr="00472EDB" w:rsidRDefault="005330DE" w:rsidP="00E26F41">
      <w:pPr>
        <w:ind w:firstLine="142"/>
        <w:rPr>
          <w:rFonts w:asciiTheme="majorHAnsi" w:hAnsiTheme="majorHAnsi" w:cstheme="majorHAnsi"/>
          <w:color w:val="auto"/>
        </w:rPr>
      </w:pPr>
      <w:r w:rsidRPr="6E897C62">
        <w:rPr>
          <w:rFonts w:ascii="Segoe UI Emoji" w:hAnsi="Segoe UI Emoji" w:cs="Segoe UI Emoji"/>
          <w:color w:val="auto"/>
        </w:rPr>
        <w:t>✏</w:t>
      </w:r>
      <w:r w:rsidR="00B67709" w:rsidRPr="6E897C62">
        <w:rPr>
          <w:rFonts w:ascii="Segoe UI Emoji" w:hAnsi="Segoe UI Emoji" w:cs="Segoe UI Emoji"/>
          <w:color w:val="auto"/>
        </w:rPr>
        <w:t xml:space="preserve"> </w:t>
      </w:r>
      <w:r w:rsidR="00D607C7" w:rsidRPr="6E897C62">
        <w:rPr>
          <w:rFonts w:asciiTheme="majorHAnsi" w:hAnsiTheme="majorHAnsi" w:cstheme="majorBidi"/>
          <w:color w:val="auto"/>
        </w:rPr>
        <w:t>Example:</w:t>
      </w:r>
    </w:p>
    <w:p w14:paraId="6BEF6483" w14:textId="085A1F18" w:rsidR="6E897C62" w:rsidRDefault="6E897C62" w:rsidP="6E897C62">
      <w:pPr>
        <w:spacing w:line="259" w:lineRule="auto"/>
        <w:ind w:left="142"/>
        <w:rPr>
          <w:rFonts w:ascii="Calibri" w:hAnsi="Calibri" w:cs="Calibri"/>
          <w:color w:val="000000" w:themeColor="text1"/>
        </w:rPr>
      </w:pPr>
      <w:r w:rsidRPr="6E897C62">
        <w:rPr>
          <w:rFonts w:ascii="Calibri" w:hAnsi="Calibri" w:cs="Calibri"/>
          <w:color w:val="000000" w:themeColor="text1"/>
        </w:rPr>
        <w:t xml:space="preserve">Mechanical engineering student with 2+ years of experience designing and analyzing mechanical components and systems with the aid of SolidWorks and MATLAB.  Proficient with programming in MATLAB, Python, and </w:t>
      </w:r>
      <w:proofErr w:type="spellStart"/>
      <w:r w:rsidRPr="6E897C62">
        <w:rPr>
          <w:rFonts w:ascii="Calibri" w:hAnsi="Calibri" w:cs="Calibri"/>
          <w:color w:val="000000" w:themeColor="text1"/>
        </w:rPr>
        <w:t>RobotC</w:t>
      </w:r>
      <w:proofErr w:type="spellEnd"/>
      <w:r w:rsidRPr="6E897C62">
        <w:rPr>
          <w:rFonts w:ascii="Calibri" w:hAnsi="Calibri" w:cs="Calibri"/>
          <w:color w:val="000000" w:themeColor="text1"/>
        </w:rPr>
        <w:t>.</w:t>
      </w:r>
    </w:p>
    <w:tbl>
      <w:tblPr>
        <w:tblStyle w:val="TableGrid"/>
        <w:tblW w:w="9949" w:type="dxa"/>
        <w:tblInd w:w="137" w:type="dxa"/>
        <w:tblLook w:val="04A0" w:firstRow="1" w:lastRow="0" w:firstColumn="1" w:lastColumn="0" w:noHBand="0" w:noVBand="1"/>
      </w:tblPr>
      <w:tblGrid>
        <w:gridCol w:w="9949"/>
      </w:tblGrid>
      <w:tr w:rsidR="00EE272B" w:rsidRPr="00472EDB" w14:paraId="3656B9AB" w14:textId="77777777" w:rsidTr="008B3153">
        <w:trPr>
          <w:trHeight w:val="1241"/>
        </w:trPr>
        <w:tc>
          <w:tcPr>
            <w:tcW w:w="9949" w:type="dxa"/>
          </w:tcPr>
          <w:p w14:paraId="45FB0818" w14:textId="4762DA84" w:rsidR="00EE272B" w:rsidRPr="00472EDB" w:rsidRDefault="008D3966" w:rsidP="00322E28">
            <w:p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Industrial engineering student </w:t>
            </w:r>
            <w:r w:rsidR="00CB057B">
              <w:rPr>
                <w:rFonts w:asciiTheme="majorHAnsi" w:hAnsiTheme="majorHAnsi" w:cstheme="majorHAnsi"/>
                <w:color w:val="auto"/>
              </w:rPr>
              <w:t xml:space="preserve">with strong work ethic and motivation. </w:t>
            </w:r>
            <w:r w:rsidR="00556DE6">
              <w:rPr>
                <w:rFonts w:asciiTheme="majorHAnsi" w:hAnsiTheme="majorHAnsi" w:cstheme="majorHAnsi"/>
                <w:color w:val="auto"/>
              </w:rPr>
              <w:t>Possesses excellent academic writing skills.</w:t>
            </w:r>
            <w:r w:rsidR="00CB057B">
              <w:rPr>
                <w:rFonts w:asciiTheme="majorHAnsi" w:hAnsiTheme="majorHAnsi" w:cstheme="majorHAnsi"/>
                <w:color w:val="auto"/>
              </w:rPr>
              <w:t xml:space="preserve"> Experienced in programming with MATLAB, Java, and Python.</w:t>
            </w:r>
          </w:p>
        </w:tc>
      </w:tr>
    </w:tbl>
    <w:p w14:paraId="53128261" w14:textId="77777777" w:rsidR="00322E28" w:rsidRPr="00472EDB" w:rsidRDefault="00322E28" w:rsidP="00322E28">
      <w:pPr>
        <w:rPr>
          <w:rFonts w:asciiTheme="majorHAnsi" w:hAnsiTheme="majorHAnsi" w:cstheme="majorHAnsi"/>
          <w:color w:val="auto"/>
        </w:rPr>
      </w:pPr>
    </w:p>
    <w:p w14:paraId="6BC7DE74" w14:textId="530C79BD" w:rsidR="00AA403A" w:rsidRPr="00472EDB" w:rsidRDefault="00055487" w:rsidP="007D5860">
      <w:pPr>
        <w:pStyle w:val="Heading1"/>
        <w:tabs>
          <w:tab w:val="left" w:pos="41"/>
        </w:tabs>
        <w:ind w:left="142"/>
        <w:rPr>
          <w:rFonts w:cstheme="majorHAnsi"/>
          <w:color w:val="auto"/>
        </w:rPr>
      </w:pPr>
      <w:r w:rsidRPr="00055487">
        <w:rPr>
          <w:rFonts w:ascii="Segoe UI Emoji" w:hAnsi="Segoe UI Emoji" w:cs="Segoe UI Emoji"/>
          <w:color w:val="auto"/>
        </w:rPr>
        <w:lastRenderedPageBreak/>
        <w:t>🎓</w:t>
      </w:r>
      <w:r w:rsidR="00D27870">
        <w:rPr>
          <w:rFonts w:ascii="Segoe UI Emoji" w:hAnsi="Segoe UI Emoji" w:cs="Segoe UI Emoji"/>
          <w:color w:val="auto"/>
        </w:rPr>
        <w:t xml:space="preserve"> </w:t>
      </w:r>
      <w:r w:rsidR="00AA403A" w:rsidRPr="00472EDB">
        <w:rPr>
          <w:rFonts w:cstheme="majorHAnsi"/>
          <w:color w:val="auto"/>
        </w:rPr>
        <w:t>EDUCATION</w:t>
      </w:r>
    </w:p>
    <w:p w14:paraId="622A98EB" w14:textId="60CD0B37" w:rsidR="00E35021" w:rsidRPr="00472EDB" w:rsidRDefault="027DD00F" w:rsidP="124CBAD3">
      <w:pPr>
        <w:rPr>
          <w:rFonts w:asciiTheme="majorHAnsi" w:hAnsiTheme="majorHAnsi" w:cstheme="majorBidi"/>
          <w:color w:val="auto"/>
        </w:rPr>
      </w:pPr>
      <w:r w:rsidRPr="124CBAD3">
        <w:rPr>
          <w:rFonts w:asciiTheme="majorHAnsi" w:hAnsiTheme="majorHAnsi" w:cstheme="majorBidi"/>
          <w:color w:val="auto"/>
        </w:rPr>
        <w:t>I</w:t>
      </w:r>
      <w:r w:rsidR="2DA3CBFC" w:rsidRPr="124CBAD3">
        <w:rPr>
          <w:rFonts w:asciiTheme="majorHAnsi" w:hAnsiTheme="majorHAnsi" w:cstheme="majorBidi"/>
          <w:color w:val="auto"/>
        </w:rPr>
        <w:t>t’s</w:t>
      </w:r>
      <w:r w:rsidR="00E35021" w:rsidRPr="124CBAD3">
        <w:rPr>
          <w:rFonts w:asciiTheme="majorHAnsi" w:hAnsiTheme="majorHAnsi" w:cstheme="majorBidi"/>
          <w:color w:val="auto"/>
        </w:rPr>
        <w:t xml:space="preserve"> important to be specific about the </w:t>
      </w:r>
      <w:r w:rsidR="00C01439" w:rsidRPr="124CBAD3">
        <w:rPr>
          <w:rFonts w:asciiTheme="majorHAnsi" w:hAnsiTheme="majorHAnsi" w:cstheme="majorBidi"/>
          <w:color w:val="auto"/>
        </w:rPr>
        <w:t>i</w:t>
      </w:r>
      <w:r w:rsidR="00E35021" w:rsidRPr="124CBAD3">
        <w:rPr>
          <w:rFonts w:asciiTheme="majorHAnsi" w:hAnsiTheme="majorHAnsi" w:cstheme="majorBidi"/>
          <w:color w:val="auto"/>
        </w:rPr>
        <w:t>nstitution</w:t>
      </w:r>
      <w:r w:rsidR="5C60A97F" w:rsidRPr="124CBAD3">
        <w:rPr>
          <w:rFonts w:asciiTheme="majorHAnsi" w:hAnsiTheme="majorHAnsi" w:cstheme="majorBidi"/>
          <w:color w:val="auto"/>
        </w:rPr>
        <w:t>, d</w:t>
      </w:r>
      <w:r w:rsidR="00E35021" w:rsidRPr="124CBAD3">
        <w:rPr>
          <w:rFonts w:asciiTheme="majorHAnsi" w:hAnsiTheme="majorHAnsi" w:cstheme="majorBidi"/>
          <w:color w:val="auto"/>
        </w:rPr>
        <w:t>ate started and expected graduation date.</w:t>
      </w:r>
      <w:r w:rsidR="00782EE8" w:rsidRPr="124CBAD3">
        <w:rPr>
          <w:rFonts w:asciiTheme="majorHAnsi" w:hAnsiTheme="majorHAnsi" w:cstheme="majorBidi"/>
          <w:color w:val="auto"/>
        </w:rPr>
        <w:t xml:space="preserve"> Include PEY Co-op</w:t>
      </w:r>
      <w:r w:rsidR="00C01439" w:rsidRPr="124CBAD3">
        <w:rPr>
          <w:rFonts w:asciiTheme="majorHAnsi" w:hAnsiTheme="majorHAnsi" w:cstheme="majorBidi"/>
          <w:color w:val="auto"/>
        </w:rPr>
        <w:t xml:space="preserve">, degree type and </w:t>
      </w:r>
      <w:r w:rsidR="4C92CC63" w:rsidRPr="124CBAD3">
        <w:rPr>
          <w:rFonts w:asciiTheme="majorHAnsi" w:hAnsiTheme="majorHAnsi" w:cstheme="majorBidi"/>
          <w:color w:val="auto"/>
        </w:rPr>
        <w:t>program</w:t>
      </w:r>
      <w:r w:rsidR="00E35021" w:rsidRPr="124CBAD3">
        <w:rPr>
          <w:rFonts w:asciiTheme="majorHAnsi" w:hAnsiTheme="majorHAnsi" w:cstheme="majorBidi"/>
          <w:color w:val="auto"/>
        </w:rPr>
        <w:t xml:space="preserve"> of study</w:t>
      </w:r>
      <w:r w:rsidR="741E5189" w:rsidRPr="124CBAD3">
        <w:rPr>
          <w:rFonts w:asciiTheme="majorHAnsi" w:hAnsiTheme="majorHAnsi" w:cstheme="majorBidi"/>
          <w:color w:val="auto"/>
        </w:rPr>
        <w:t xml:space="preserve">, </w:t>
      </w:r>
      <w:r w:rsidR="4C2DD866" w:rsidRPr="124CBAD3">
        <w:rPr>
          <w:rFonts w:asciiTheme="majorHAnsi" w:hAnsiTheme="majorHAnsi" w:cstheme="majorBidi"/>
          <w:color w:val="auto"/>
        </w:rPr>
        <w:t>m</w:t>
      </w:r>
      <w:r w:rsidR="00E35021" w:rsidRPr="124CBAD3">
        <w:rPr>
          <w:rFonts w:asciiTheme="majorHAnsi" w:hAnsiTheme="majorHAnsi" w:cstheme="majorBidi"/>
          <w:color w:val="auto"/>
        </w:rPr>
        <w:t>inor(s) (</w:t>
      </w:r>
      <w:r w:rsidR="00723302">
        <w:rPr>
          <w:rFonts w:asciiTheme="majorHAnsi" w:hAnsiTheme="majorHAnsi" w:cstheme="majorBidi"/>
          <w:color w:val="auto"/>
        </w:rPr>
        <w:t>if applicable</w:t>
      </w:r>
      <w:r w:rsidR="00E35021" w:rsidRPr="124CBAD3">
        <w:rPr>
          <w:rFonts w:asciiTheme="majorHAnsi" w:hAnsiTheme="majorHAnsi" w:cstheme="majorBidi"/>
          <w:color w:val="auto"/>
        </w:rPr>
        <w:t>)</w:t>
      </w:r>
      <w:r w:rsidR="4C8CDF2D" w:rsidRPr="124CBAD3">
        <w:rPr>
          <w:rFonts w:asciiTheme="majorHAnsi" w:hAnsiTheme="majorHAnsi" w:cstheme="majorBidi"/>
          <w:color w:val="auto"/>
        </w:rPr>
        <w:t>, and</w:t>
      </w:r>
      <w:r w:rsidR="00E35021" w:rsidRPr="124CBAD3">
        <w:rPr>
          <w:rFonts w:asciiTheme="majorHAnsi" w:hAnsiTheme="majorHAnsi" w:cstheme="majorBidi"/>
          <w:color w:val="auto"/>
        </w:rPr>
        <w:t xml:space="preserve"> </w:t>
      </w:r>
      <w:r w:rsidR="4C8CDF2D" w:rsidRPr="124CBAD3">
        <w:rPr>
          <w:rFonts w:asciiTheme="majorHAnsi" w:hAnsiTheme="majorHAnsi" w:cstheme="majorBidi"/>
          <w:color w:val="auto"/>
        </w:rPr>
        <w:t xml:space="preserve">relevant courses (not including course code). </w:t>
      </w:r>
      <w:r w:rsidR="09385E0A" w:rsidRPr="124CBAD3">
        <w:rPr>
          <w:rFonts w:asciiTheme="majorHAnsi" w:hAnsiTheme="majorHAnsi" w:cstheme="majorBidi"/>
          <w:color w:val="auto"/>
        </w:rPr>
        <w:t xml:space="preserve">If other parts of your resume mention experiences or achievements that transpired while you were in high school, make sure </w:t>
      </w:r>
      <w:r w:rsidR="69B8015F" w:rsidRPr="124CBAD3">
        <w:rPr>
          <w:rFonts w:asciiTheme="majorHAnsi" w:hAnsiTheme="majorHAnsi" w:cstheme="majorBidi"/>
          <w:color w:val="auto"/>
        </w:rPr>
        <w:t xml:space="preserve">your </w:t>
      </w:r>
      <w:r w:rsidR="09385E0A" w:rsidRPr="124CBAD3">
        <w:rPr>
          <w:rFonts w:asciiTheme="majorHAnsi" w:hAnsiTheme="majorHAnsi" w:cstheme="majorBidi"/>
          <w:color w:val="auto"/>
        </w:rPr>
        <w:t xml:space="preserve">secondary education is listed. </w:t>
      </w:r>
      <w:r w:rsidR="00D54094" w:rsidRPr="124CBAD3">
        <w:rPr>
          <w:rFonts w:asciiTheme="majorHAnsi" w:hAnsiTheme="majorHAnsi" w:cstheme="majorBidi"/>
          <w:color w:val="auto"/>
        </w:rPr>
        <w:t xml:space="preserve"> </w:t>
      </w:r>
    </w:p>
    <w:p w14:paraId="4C63B92F" w14:textId="760B06BA" w:rsidR="59853C56" w:rsidRDefault="00545A9E" w:rsidP="6662C0DE">
      <w:pPr>
        <w:rPr>
          <w:rFonts w:asciiTheme="majorHAnsi" w:hAnsiTheme="majorHAnsi" w:cstheme="majorBidi"/>
          <w:color w:val="auto"/>
        </w:rPr>
      </w:pPr>
      <w:r>
        <w:br/>
      </w:r>
      <w:r w:rsidR="005330DE" w:rsidRPr="6E897C62">
        <w:rPr>
          <w:rFonts w:ascii="Segoe UI Emoji" w:hAnsi="Segoe UI Emoji" w:cs="Segoe UI Emoji"/>
          <w:color w:val="auto"/>
        </w:rPr>
        <w:t xml:space="preserve">✏ </w:t>
      </w:r>
      <w:r w:rsidR="4C8CDF2D" w:rsidRPr="6E897C62">
        <w:rPr>
          <w:rFonts w:asciiTheme="majorHAnsi" w:hAnsiTheme="majorHAnsi" w:cstheme="majorBidi"/>
          <w:color w:val="auto"/>
        </w:rPr>
        <w:t xml:space="preserve">Example: </w:t>
      </w:r>
    </w:p>
    <w:p w14:paraId="68C1E929" w14:textId="050AC201" w:rsidR="6E897C62" w:rsidRDefault="6E897C62" w:rsidP="6E897C62">
      <w:pPr>
        <w:rPr>
          <w:rFonts w:asciiTheme="majorHAnsi" w:hAnsiTheme="majorHAnsi" w:cstheme="majorBidi"/>
          <w:b/>
          <w:bCs/>
          <w:color w:val="auto"/>
        </w:rPr>
      </w:pPr>
      <w:r w:rsidRPr="6E897C62">
        <w:rPr>
          <w:rFonts w:asciiTheme="majorHAnsi" w:hAnsiTheme="majorHAnsi" w:cstheme="majorBidi"/>
          <w:b/>
          <w:bCs/>
          <w:color w:val="auto"/>
        </w:rPr>
        <w:t>Bachelor of Applied Science and Engineering (</w:t>
      </w:r>
      <w:proofErr w:type="spellStart"/>
      <w:r w:rsidRPr="6E897C62">
        <w:rPr>
          <w:rFonts w:asciiTheme="majorHAnsi" w:hAnsiTheme="majorHAnsi" w:cstheme="majorBidi"/>
          <w:b/>
          <w:bCs/>
          <w:color w:val="auto"/>
        </w:rPr>
        <w:t>B.A.Sc</w:t>
      </w:r>
      <w:proofErr w:type="spellEnd"/>
      <w:r w:rsidRPr="6E897C62">
        <w:rPr>
          <w:rFonts w:asciiTheme="majorHAnsi" w:hAnsiTheme="majorHAnsi" w:cstheme="majorBidi"/>
          <w:b/>
          <w:bCs/>
          <w:color w:val="auto"/>
        </w:rPr>
        <w:t>) in Industrial Engineering + PEY Co-op</w:t>
      </w:r>
    </w:p>
    <w:p w14:paraId="755A14A1" w14:textId="11636A19" w:rsidR="6E897C62" w:rsidRDefault="6E897C62" w:rsidP="6E897C62">
      <w:pPr>
        <w:rPr>
          <w:rFonts w:asciiTheme="majorHAnsi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>University of Toronto</w:t>
      </w:r>
    </w:p>
    <w:p w14:paraId="014F6B27" w14:textId="63F1DA26" w:rsidR="6E897C62" w:rsidRDefault="6E897C62" w:rsidP="6E897C62">
      <w:pPr>
        <w:rPr>
          <w:rFonts w:asciiTheme="majorHAnsi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>Sep. 2020 – Apr. 2025 (expected)</w:t>
      </w:r>
    </w:p>
    <w:p w14:paraId="4069EA41" w14:textId="435ECBD9" w:rsidR="6E897C62" w:rsidRDefault="6E897C62" w:rsidP="6E897C6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 xml:space="preserve">Intended minor in Artificial Intelligence and Engineering Business </w:t>
      </w:r>
    </w:p>
    <w:p w14:paraId="41B8CC11" w14:textId="1C1BFE55" w:rsidR="6E897C62" w:rsidRDefault="6E897C62" w:rsidP="6E897C6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>Relevant Courses: Fundamentals of OOP (Java), Fundamentals of Computer Programming (Python), Calculus I, Calculus II, Engineering Strategies &amp; Practice, Data Modelling, Operations Research (OR) I &amp; II, Probability, Statistics</w:t>
      </w:r>
    </w:p>
    <w:tbl>
      <w:tblPr>
        <w:tblStyle w:val="TableGrid"/>
        <w:tblW w:w="10219" w:type="dxa"/>
        <w:tblInd w:w="137" w:type="dxa"/>
        <w:tblLook w:val="04A0" w:firstRow="1" w:lastRow="0" w:firstColumn="1" w:lastColumn="0" w:noHBand="0" w:noVBand="1"/>
      </w:tblPr>
      <w:tblGrid>
        <w:gridCol w:w="10219"/>
      </w:tblGrid>
      <w:tr w:rsidR="00EE272B" w:rsidRPr="00DA69E7" w14:paraId="1299C43A" w14:textId="77777777" w:rsidTr="00B60EC9">
        <w:trPr>
          <w:trHeight w:val="1602"/>
        </w:trPr>
        <w:tc>
          <w:tcPr>
            <w:tcW w:w="10219" w:type="dxa"/>
          </w:tcPr>
          <w:p w14:paraId="5391432D" w14:textId="77777777" w:rsidR="008D3966" w:rsidRPr="008D3966" w:rsidRDefault="008D3966" w:rsidP="008D3966">
            <w:pPr>
              <w:ind w:left="360"/>
              <w:rPr>
                <w:rFonts w:asciiTheme="majorHAnsi" w:hAnsiTheme="majorHAnsi" w:cstheme="majorBidi"/>
                <w:b/>
                <w:bCs/>
                <w:color w:val="auto"/>
              </w:rPr>
            </w:pPr>
            <w:r w:rsidRPr="008D3966">
              <w:rPr>
                <w:rFonts w:asciiTheme="majorHAnsi" w:hAnsiTheme="majorHAnsi" w:cstheme="majorBidi"/>
                <w:b/>
                <w:bCs/>
                <w:color w:val="auto"/>
              </w:rPr>
              <w:t>Bachelor of Applied Science and Engineering (</w:t>
            </w:r>
            <w:proofErr w:type="spellStart"/>
            <w:r w:rsidRPr="008D3966">
              <w:rPr>
                <w:rFonts w:asciiTheme="majorHAnsi" w:hAnsiTheme="majorHAnsi" w:cstheme="majorBidi"/>
                <w:b/>
                <w:bCs/>
                <w:color w:val="auto"/>
              </w:rPr>
              <w:t>B.A.Sc</w:t>
            </w:r>
            <w:proofErr w:type="spellEnd"/>
            <w:r w:rsidRPr="008D3966">
              <w:rPr>
                <w:rFonts w:asciiTheme="majorHAnsi" w:hAnsiTheme="majorHAnsi" w:cstheme="majorBidi"/>
                <w:b/>
                <w:bCs/>
                <w:color w:val="auto"/>
              </w:rPr>
              <w:t>) in Industrial Engineering + PEY Co-op</w:t>
            </w:r>
          </w:p>
          <w:p w14:paraId="1176CA45" w14:textId="4FF5374E" w:rsidR="008D3966" w:rsidRDefault="008D3966" w:rsidP="008D3966">
            <w:pPr>
              <w:rPr>
                <w:rFonts w:asciiTheme="majorHAnsi" w:hAnsiTheme="majorHAnsi" w:cstheme="majorBidi"/>
                <w:color w:val="auto"/>
              </w:rPr>
            </w:pPr>
            <w:r>
              <w:rPr>
                <w:rFonts w:asciiTheme="majorHAnsi" w:hAnsiTheme="majorHAnsi" w:cstheme="majorBidi"/>
                <w:color w:val="auto"/>
              </w:rPr>
              <w:t xml:space="preserve">       University of Toronto</w:t>
            </w:r>
          </w:p>
          <w:p w14:paraId="3E586ABD" w14:textId="77777777" w:rsidR="00EE272B" w:rsidRDefault="008D3966" w:rsidP="008D3966">
            <w:pPr>
              <w:rPr>
                <w:rFonts w:asciiTheme="majorHAnsi" w:hAnsiTheme="majorHAnsi" w:cstheme="majorBidi"/>
                <w:color w:val="auto"/>
              </w:rPr>
            </w:pPr>
            <w:r>
              <w:rPr>
                <w:rFonts w:asciiTheme="majorHAnsi" w:hAnsiTheme="majorHAnsi" w:cstheme="majorBidi"/>
                <w:color w:val="auto"/>
              </w:rPr>
              <w:t xml:space="preserve">       </w:t>
            </w:r>
            <w:r w:rsidRPr="008D3966">
              <w:rPr>
                <w:rFonts w:asciiTheme="majorHAnsi" w:hAnsiTheme="majorHAnsi" w:cstheme="majorBidi"/>
                <w:color w:val="auto"/>
              </w:rPr>
              <w:t>Sep. 202</w:t>
            </w:r>
            <w:r>
              <w:rPr>
                <w:rFonts w:asciiTheme="majorHAnsi" w:hAnsiTheme="majorHAnsi" w:cstheme="majorBidi"/>
                <w:color w:val="auto"/>
              </w:rPr>
              <w:t>1</w:t>
            </w:r>
            <w:r w:rsidRPr="008D3966">
              <w:rPr>
                <w:rFonts w:asciiTheme="majorHAnsi" w:hAnsiTheme="majorHAnsi" w:cstheme="majorBidi"/>
                <w:color w:val="auto"/>
              </w:rPr>
              <w:t xml:space="preserve"> – Apr. 202</w:t>
            </w:r>
            <w:r>
              <w:rPr>
                <w:rFonts w:asciiTheme="majorHAnsi" w:hAnsiTheme="majorHAnsi" w:cstheme="majorBidi"/>
                <w:color w:val="auto"/>
              </w:rPr>
              <w:t>6</w:t>
            </w:r>
            <w:r w:rsidRPr="008D3966">
              <w:rPr>
                <w:rFonts w:asciiTheme="majorHAnsi" w:hAnsiTheme="majorHAnsi" w:cstheme="majorBidi"/>
                <w:color w:val="auto"/>
              </w:rPr>
              <w:t xml:space="preserve"> (expected)</w:t>
            </w:r>
          </w:p>
          <w:p w14:paraId="502A44F4" w14:textId="4EF5F91D" w:rsidR="008D3966" w:rsidRPr="00DA69E7" w:rsidRDefault="008D3966" w:rsidP="008D396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 w:rsidRPr="008D3966">
              <w:rPr>
                <w:rFonts w:asciiTheme="majorHAnsi" w:hAnsiTheme="majorHAnsi" w:cstheme="majorBidi"/>
                <w:color w:val="auto"/>
              </w:rPr>
              <w:t>Relevant Courses:</w:t>
            </w:r>
            <w:r w:rsidR="008D4F7C">
              <w:rPr>
                <w:rFonts w:asciiTheme="majorHAnsi" w:hAnsiTheme="majorHAnsi" w:cstheme="majorBidi"/>
                <w:color w:val="auto"/>
              </w:rPr>
              <w:t xml:space="preserve"> </w:t>
            </w:r>
            <w:r w:rsidR="00BA389A" w:rsidRPr="6E897C62">
              <w:rPr>
                <w:rFonts w:asciiTheme="majorHAnsi" w:hAnsiTheme="majorHAnsi" w:cstheme="majorBidi"/>
                <w:color w:val="auto"/>
              </w:rPr>
              <w:t>Engineering Strategies &amp; Practice</w:t>
            </w:r>
            <w:r w:rsidR="00BA389A">
              <w:rPr>
                <w:rFonts w:asciiTheme="majorHAnsi" w:hAnsiTheme="majorHAnsi" w:cstheme="majorBidi"/>
                <w:color w:val="auto"/>
              </w:rPr>
              <w:t xml:space="preserve">, </w:t>
            </w:r>
            <w:r w:rsidR="008D4F7C" w:rsidRPr="008D4F7C">
              <w:rPr>
                <w:rFonts w:asciiTheme="majorHAnsi" w:hAnsiTheme="majorHAnsi" w:cstheme="majorBidi"/>
                <w:color w:val="auto"/>
              </w:rPr>
              <w:t>Modelling with Differential &amp; Difference Equations</w:t>
            </w:r>
            <w:r w:rsidR="008D4F7C">
              <w:rPr>
                <w:rFonts w:asciiTheme="majorHAnsi" w:hAnsiTheme="majorHAnsi" w:cstheme="majorBidi"/>
                <w:color w:val="auto"/>
              </w:rPr>
              <w:t xml:space="preserve">, Probability, </w:t>
            </w:r>
            <w:r w:rsidR="008D4F7C" w:rsidRPr="6E897C62">
              <w:rPr>
                <w:rFonts w:asciiTheme="majorHAnsi" w:hAnsiTheme="majorHAnsi" w:cstheme="majorBidi"/>
                <w:color w:val="auto"/>
              </w:rPr>
              <w:t>Fundamentals of OOP (Java</w:t>
            </w:r>
            <w:r w:rsidR="008D4F7C">
              <w:rPr>
                <w:rFonts w:asciiTheme="majorHAnsi" w:hAnsiTheme="majorHAnsi" w:cstheme="majorBidi"/>
                <w:color w:val="auto"/>
              </w:rPr>
              <w:t>), Psychology</w:t>
            </w:r>
            <w:r w:rsidR="000D7B27">
              <w:rPr>
                <w:rFonts w:asciiTheme="majorHAnsi" w:hAnsiTheme="majorHAnsi" w:cstheme="majorBidi"/>
                <w:color w:val="auto"/>
              </w:rPr>
              <w:t xml:space="preserve"> for Engineers</w:t>
            </w:r>
            <w:r w:rsidR="008D4F7C">
              <w:rPr>
                <w:rFonts w:asciiTheme="majorHAnsi" w:hAnsiTheme="majorHAnsi" w:cstheme="majorBidi"/>
                <w:color w:val="auto"/>
              </w:rPr>
              <w:t xml:space="preserve">, </w:t>
            </w:r>
            <w:r w:rsidR="008D4F7C" w:rsidRPr="008D4F7C">
              <w:rPr>
                <w:rFonts w:asciiTheme="majorHAnsi" w:hAnsiTheme="majorHAnsi" w:cstheme="majorBidi"/>
                <w:color w:val="auto"/>
              </w:rPr>
              <w:t>Engineering Economics and Accounting</w:t>
            </w:r>
            <w:r w:rsidR="008D4F7C">
              <w:rPr>
                <w:rFonts w:asciiTheme="majorHAnsi" w:hAnsiTheme="majorHAnsi" w:cstheme="majorBidi"/>
                <w:color w:val="auto"/>
              </w:rPr>
              <w:t xml:space="preserve">, Statistics, </w:t>
            </w:r>
            <w:r w:rsidR="008D4F7C" w:rsidRPr="6E897C62">
              <w:rPr>
                <w:rFonts w:asciiTheme="majorHAnsi" w:hAnsiTheme="majorHAnsi" w:cstheme="majorBidi"/>
                <w:color w:val="auto"/>
              </w:rPr>
              <w:t>Operations Research (OR) I &amp; II</w:t>
            </w:r>
          </w:p>
          <w:p w14:paraId="4D62A9FF" w14:textId="77777777" w:rsidR="00DA69E7" w:rsidRPr="00DA69E7" w:rsidRDefault="00DA69E7" w:rsidP="00DA69E7">
            <w:pPr>
              <w:rPr>
                <w:rFonts w:asciiTheme="majorHAnsi" w:hAnsiTheme="majorHAnsi" w:cstheme="majorHAnsi"/>
                <w:color w:val="auto"/>
              </w:rPr>
            </w:pPr>
          </w:p>
          <w:p w14:paraId="4E12D3AF" w14:textId="77777777" w:rsidR="00DA69E7" w:rsidRDefault="00DA69E7" w:rsidP="00DA69E7">
            <w:pPr>
              <w:rPr>
                <w:rFonts w:asciiTheme="majorHAnsi" w:hAnsiTheme="majorHAnsi" w:cstheme="majorHAnsi"/>
                <w:b/>
                <w:bCs/>
                <w:color w:val="auto"/>
                <w:lang w:val="it-IT"/>
              </w:rPr>
            </w:pPr>
            <w:r w:rsidRPr="00DA69E7">
              <w:rPr>
                <w:rFonts w:asciiTheme="majorHAnsi" w:hAnsiTheme="majorHAnsi" w:cstheme="majorHAnsi"/>
                <w:color w:val="auto"/>
                <w:lang w:val="en-CA"/>
              </w:rPr>
              <w:t xml:space="preserve">       </w:t>
            </w:r>
            <w:r w:rsidRPr="00DA69E7">
              <w:rPr>
                <w:rFonts w:asciiTheme="majorHAnsi" w:hAnsiTheme="majorHAnsi" w:cstheme="majorHAnsi"/>
                <w:b/>
                <w:bCs/>
                <w:color w:val="auto"/>
                <w:lang w:val="it-IT"/>
              </w:rPr>
              <w:t xml:space="preserve">Ontario </w:t>
            </w:r>
            <w:proofErr w:type="spellStart"/>
            <w:r w:rsidRPr="00DA69E7">
              <w:rPr>
                <w:rFonts w:asciiTheme="majorHAnsi" w:hAnsiTheme="majorHAnsi" w:cstheme="majorHAnsi"/>
                <w:b/>
                <w:bCs/>
                <w:color w:val="auto"/>
                <w:lang w:val="it-IT"/>
              </w:rPr>
              <w:t>Secondary</w:t>
            </w:r>
            <w:proofErr w:type="spellEnd"/>
            <w:r w:rsidRPr="00DA69E7">
              <w:rPr>
                <w:rFonts w:asciiTheme="majorHAnsi" w:hAnsiTheme="majorHAnsi" w:cstheme="majorHAnsi"/>
                <w:b/>
                <w:bCs/>
                <w:color w:val="auto"/>
                <w:lang w:val="it-IT"/>
              </w:rPr>
              <w:t xml:space="preserve"> School Diploma (OSSD)</w:t>
            </w:r>
          </w:p>
          <w:p w14:paraId="72AF4866" w14:textId="2B29A608" w:rsidR="00DA69E7" w:rsidRDefault="00DA69E7" w:rsidP="00DA69E7">
            <w:pPr>
              <w:rPr>
                <w:rFonts w:asciiTheme="majorHAnsi" w:hAnsiTheme="majorHAnsi" w:cstheme="majorHAnsi"/>
                <w:color w:val="auto"/>
                <w:lang w:val="en-CA"/>
              </w:rPr>
            </w:pPr>
            <w:r w:rsidRPr="00DA69E7">
              <w:rPr>
                <w:rFonts w:asciiTheme="majorHAnsi" w:hAnsiTheme="majorHAnsi" w:cstheme="majorHAnsi"/>
                <w:b/>
                <w:bCs/>
                <w:color w:val="auto"/>
                <w:lang w:val="en-CA"/>
              </w:rPr>
              <w:t xml:space="preserve">       </w:t>
            </w:r>
            <w:r w:rsidRPr="00DA69E7">
              <w:rPr>
                <w:rFonts w:asciiTheme="majorHAnsi" w:hAnsiTheme="majorHAnsi" w:cstheme="majorHAnsi"/>
                <w:color w:val="auto"/>
                <w:lang w:val="en-CA"/>
              </w:rPr>
              <w:t>Senator O’Connor College School</w:t>
            </w:r>
          </w:p>
          <w:p w14:paraId="77D343AA" w14:textId="10A60052" w:rsidR="00DA69E7" w:rsidRDefault="00DA69E7" w:rsidP="00DA69E7">
            <w:pPr>
              <w:rPr>
                <w:rFonts w:asciiTheme="majorHAnsi" w:hAnsiTheme="majorHAnsi" w:cstheme="majorHAnsi"/>
                <w:color w:val="auto"/>
                <w:lang w:val="en-CA"/>
              </w:rPr>
            </w:pPr>
            <w:r>
              <w:rPr>
                <w:rFonts w:asciiTheme="majorHAnsi" w:hAnsiTheme="majorHAnsi" w:cstheme="majorHAnsi"/>
                <w:color w:val="auto"/>
                <w:lang w:val="en-CA"/>
              </w:rPr>
              <w:t xml:space="preserve">       Sep. 2017 </w:t>
            </w:r>
            <w:r w:rsidRPr="008D3966">
              <w:rPr>
                <w:rFonts w:asciiTheme="majorHAnsi" w:hAnsiTheme="majorHAnsi" w:cstheme="majorBidi"/>
                <w:color w:val="auto"/>
              </w:rPr>
              <w:t>–</w:t>
            </w:r>
            <w:r>
              <w:rPr>
                <w:rFonts w:asciiTheme="majorHAnsi" w:hAnsiTheme="majorHAnsi" w:cstheme="majorBidi"/>
                <w:color w:val="auto"/>
              </w:rPr>
              <w:t xml:space="preserve"> Jun. 2021</w:t>
            </w:r>
          </w:p>
          <w:p w14:paraId="4DDBEF00" w14:textId="6437E26A" w:rsidR="00DA69E7" w:rsidRPr="00DA69E7" w:rsidRDefault="00DA69E7" w:rsidP="00DA69E7">
            <w:pPr>
              <w:rPr>
                <w:rFonts w:asciiTheme="majorHAnsi" w:hAnsiTheme="majorHAnsi" w:cstheme="majorHAnsi"/>
                <w:color w:val="auto"/>
                <w:lang w:val="en-CA"/>
              </w:rPr>
            </w:pPr>
            <w:r>
              <w:rPr>
                <w:rFonts w:asciiTheme="majorHAnsi" w:hAnsiTheme="majorHAnsi" w:cstheme="majorHAnsi"/>
                <w:color w:val="auto"/>
                <w:lang w:val="en-CA"/>
              </w:rPr>
              <w:t xml:space="preserve">        </w:t>
            </w:r>
          </w:p>
        </w:tc>
      </w:tr>
    </w:tbl>
    <w:p w14:paraId="3461D779" w14:textId="77777777" w:rsidR="00EE272B" w:rsidRPr="00DA69E7" w:rsidRDefault="00EE272B" w:rsidP="008B3153">
      <w:pPr>
        <w:spacing w:after="0"/>
        <w:rPr>
          <w:rFonts w:asciiTheme="majorHAnsi" w:hAnsiTheme="majorHAnsi" w:cstheme="majorHAnsi"/>
          <w:color w:val="auto"/>
          <w:lang w:val="en-CA"/>
        </w:rPr>
      </w:pPr>
    </w:p>
    <w:p w14:paraId="33261A29" w14:textId="6C78F8B4" w:rsidR="00AA403A" w:rsidRPr="00472EDB" w:rsidRDefault="00227B4C" w:rsidP="007D5860">
      <w:pPr>
        <w:pStyle w:val="Heading1"/>
        <w:tabs>
          <w:tab w:val="left" w:pos="41"/>
        </w:tabs>
        <w:ind w:left="142"/>
        <w:rPr>
          <w:rFonts w:cstheme="majorHAnsi"/>
          <w:color w:val="auto"/>
        </w:rPr>
      </w:pPr>
      <w:r w:rsidRPr="00227B4C">
        <w:rPr>
          <w:rFonts w:ascii="Segoe UI Emoji" w:hAnsi="Segoe UI Emoji" w:cs="Segoe UI Emoji"/>
          <w:color w:val="auto"/>
        </w:rPr>
        <w:t>💼</w:t>
      </w:r>
      <w:r>
        <w:rPr>
          <w:rFonts w:ascii="Segoe UI Emoji" w:hAnsi="Segoe UI Emoji" w:cs="Segoe UI Emoji"/>
          <w:color w:val="auto"/>
        </w:rPr>
        <w:t xml:space="preserve"> </w:t>
      </w:r>
      <w:r w:rsidR="00E25DF8">
        <w:rPr>
          <w:rFonts w:cstheme="majorHAnsi"/>
          <w:color w:val="auto"/>
        </w:rPr>
        <w:t>Skills</w:t>
      </w:r>
    </w:p>
    <w:p w14:paraId="18815C0C" w14:textId="3595D3DA" w:rsidR="007C0E0E" w:rsidRDefault="00131F78" w:rsidP="00367FA3">
      <w:pPr>
        <w:ind w:left="142"/>
        <w:rPr>
          <w:rFonts w:asciiTheme="majorHAnsi" w:hAnsiTheme="majorHAnsi" w:cstheme="majorBidi"/>
          <w:color w:val="auto"/>
        </w:rPr>
      </w:pPr>
      <w:r w:rsidRPr="45E14B03">
        <w:rPr>
          <w:rFonts w:asciiTheme="majorHAnsi" w:hAnsiTheme="majorHAnsi" w:cstheme="majorBidi"/>
          <w:color w:val="auto"/>
        </w:rPr>
        <w:t>In addition to including a skills section in your master resume, you’ll also want to</w:t>
      </w:r>
      <w:r w:rsidR="005E60C3" w:rsidRPr="45E14B03">
        <w:rPr>
          <w:rFonts w:asciiTheme="majorHAnsi" w:hAnsiTheme="majorHAnsi" w:cstheme="majorBidi"/>
          <w:color w:val="auto"/>
        </w:rPr>
        <w:t xml:space="preserve"> </w:t>
      </w:r>
      <w:r w:rsidR="002E5F07" w:rsidRPr="45E14B03">
        <w:rPr>
          <w:rFonts w:asciiTheme="majorHAnsi" w:hAnsiTheme="majorHAnsi" w:cstheme="majorBidi"/>
          <w:color w:val="auto"/>
        </w:rPr>
        <w:t xml:space="preserve">demonstrate </w:t>
      </w:r>
      <w:r w:rsidR="00DD7A0D" w:rsidRPr="45E14B03">
        <w:rPr>
          <w:rFonts w:asciiTheme="majorHAnsi" w:hAnsiTheme="majorHAnsi" w:cstheme="majorBidi"/>
          <w:color w:val="auto"/>
        </w:rPr>
        <w:t>how you developed</w:t>
      </w:r>
      <w:r w:rsidR="002E5F07" w:rsidRPr="45E14B03">
        <w:rPr>
          <w:rFonts w:asciiTheme="majorHAnsi" w:hAnsiTheme="majorHAnsi" w:cstheme="majorBidi"/>
          <w:color w:val="auto"/>
        </w:rPr>
        <w:t xml:space="preserve"> a particular skill </w:t>
      </w:r>
      <w:r w:rsidR="00DD7A0D" w:rsidRPr="45E14B03">
        <w:rPr>
          <w:rFonts w:asciiTheme="majorHAnsi" w:hAnsiTheme="majorHAnsi" w:cstheme="majorBidi"/>
          <w:color w:val="auto"/>
        </w:rPr>
        <w:t>through</w:t>
      </w:r>
      <w:r w:rsidR="002E5F07" w:rsidRPr="45E14B03">
        <w:rPr>
          <w:rFonts w:asciiTheme="majorHAnsi" w:hAnsiTheme="majorHAnsi" w:cstheme="majorBidi"/>
          <w:color w:val="auto"/>
        </w:rPr>
        <w:t xml:space="preserve"> the experience</w:t>
      </w:r>
      <w:r w:rsidR="00DD7A0D" w:rsidRPr="45E14B03">
        <w:rPr>
          <w:rFonts w:asciiTheme="majorHAnsi" w:hAnsiTheme="majorHAnsi" w:cstheme="majorBidi"/>
          <w:color w:val="auto"/>
        </w:rPr>
        <w:t>s listed on other parts</w:t>
      </w:r>
      <w:r w:rsidR="002E5F07" w:rsidRPr="45E14B03">
        <w:rPr>
          <w:rFonts w:asciiTheme="majorHAnsi" w:hAnsiTheme="majorHAnsi" w:cstheme="majorBidi"/>
          <w:color w:val="auto"/>
        </w:rPr>
        <w:t xml:space="preserve"> of your resume</w:t>
      </w:r>
      <w:r w:rsidR="00DD7A0D" w:rsidRPr="45E14B03">
        <w:rPr>
          <w:rFonts w:asciiTheme="majorHAnsi" w:hAnsiTheme="majorHAnsi" w:cstheme="majorBidi"/>
          <w:color w:val="auto"/>
        </w:rPr>
        <w:t>,</w:t>
      </w:r>
      <w:r w:rsidR="002E5F07" w:rsidRPr="45E14B03">
        <w:rPr>
          <w:rFonts w:asciiTheme="majorHAnsi" w:hAnsiTheme="majorHAnsi" w:cstheme="majorBidi"/>
          <w:color w:val="auto"/>
        </w:rPr>
        <w:t xml:space="preserve"> such as work </w:t>
      </w:r>
      <w:r w:rsidR="00DD7A0D" w:rsidRPr="45E14B03">
        <w:rPr>
          <w:rFonts w:asciiTheme="majorHAnsi" w:hAnsiTheme="majorHAnsi" w:cstheme="majorBidi"/>
          <w:color w:val="auto"/>
        </w:rPr>
        <w:t>history</w:t>
      </w:r>
      <w:r w:rsidR="00DE3B09" w:rsidRPr="45E14B03">
        <w:rPr>
          <w:rFonts w:asciiTheme="majorHAnsi" w:hAnsiTheme="majorHAnsi" w:cstheme="majorBidi"/>
          <w:color w:val="auto"/>
        </w:rPr>
        <w:t xml:space="preserve"> and/or </w:t>
      </w:r>
      <w:r w:rsidR="00DD7A0D" w:rsidRPr="45E14B03">
        <w:rPr>
          <w:rFonts w:asciiTheme="majorHAnsi" w:hAnsiTheme="majorHAnsi" w:cstheme="majorBidi"/>
          <w:color w:val="auto"/>
        </w:rPr>
        <w:t>technical experience or extra/co-curriculars.</w:t>
      </w:r>
      <w:r w:rsidR="007C2AC9" w:rsidRPr="45E14B03">
        <w:rPr>
          <w:rFonts w:asciiTheme="majorHAnsi" w:hAnsiTheme="majorHAnsi" w:cstheme="majorBidi"/>
          <w:color w:val="auto"/>
        </w:rPr>
        <w:t xml:space="preserve"> </w:t>
      </w:r>
      <w:r w:rsidR="00F3458B" w:rsidRPr="45E14B03">
        <w:rPr>
          <w:rFonts w:asciiTheme="majorHAnsi" w:hAnsiTheme="majorHAnsi" w:cstheme="majorBidi"/>
          <w:color w:val="auto"/>
        </w:rPr>
        <w:t>Please i</w:t>
      </w:r>
      <w:r w:rsidR="007C2AC9" w:rsidRPr="45E14B03">
        <w:rPr>
          <w:rFonts w:asciiTheme="majorHAnsi" w:hAnsiTheme="majorHAnsi" w:cstheme="majorBidi"/>
          <w:color w:val="auto"/>
        </w:rPr>
        <w:t xml:space="preserve">nclude </w:t>
      </w:r>
      <w:r w:rsidR="00F3458B" w:rsidRPr="00682C62">
        <w:rPr>
          <w:rFonts w:asciiTheme="majorHAnsi" w:hAnsiTheme="majorHAnsi" w:cstheme="majorBidi"/>
          <w:color w:val="auto"/>
          <w:u w:val="single"/>
        </w:rPr>
        <w:t>at least three skills</w:t>
      </w:r>
      <w:r w:rsidR="00F3458B" w:rsidRPr="45E14B03">
        <w:rPr>
          <w:rFonts w:asciiTheme="majorHAnsi" w:hAnsiTheme="majorHAnsi" w:cstheme="majorBidi"/>
          <w:color w:val="auto"/>
        </w:rPr>
        <w:t xml:space="preserve"> below.</w:t>
      </w:r>
      <w:r w:rsidR="00715142" w:rsidRPr="45E14B03">
        <w:rPr>
          <w:rFonts w:asciiTheme="majorHAnsi" w:hAnsiTheme="majorHAnsi" w:cstheme="majorBidi"/>
          <w:color w:val="auto"/>
        </w:rPr>
        <w:t xml:space="preserve"> </w:t>
      </w:r>
      <w:r w:rsidR="76C7A595" w:rsidRPr="68B390D4">
        <w:rPr>
          <w:rFonts w:asciiTheme="majorHAnsi" w:hAnsiTheme="majorHAnsi" w:cstheme="majorBidi"/>
          <w:color w:val="auto"/>
        </w:rPr>
        <w:t xml:space="preserve">Aim to include a diverse range of </w:t>
      </w:r>
      <w:r w:rsidR="37B4779F" w:rsidRPr="456BE3DC">
        <w:rPr>
          <w:rFonts w:asciiTheme="majorHAnsi" w:hAnsiTheme="majorHAnsi" w:cstheme="majorBidi"/>
          <w:color w:val="auto"/>
        </w:rPr>
        <w:t xml:space="preserve">technical and professional </w:t>
      </w:r>
      <w:r w:rsidR="76C7A595" w:rsidRPr="456BE3DC">
        <w:rPr>
          <w:rFonts w:asciiTheme="majorHAnsi" w:hAnsiTheme="majorHAnsi" w:cstheme="majorBidi"/>
          <w:color w:val="auto"/>
        </w:rPr>
        <w:t>skill</w:t>
      </w:r>
      <w:r w:rsidR="10131CD7" w:rsidRPr="456BE3DC">
        <w:rPr>
          <w:rFonts w:asciiTheme="majorHAnsi" w:hAnsiTheme="majorHAnsi" w:cstheme="majorBidi"/>
          <w:color w:val="auto"/>
        </w:rPr>
        <w:t>s</w:t>
      </w:r>
      <w:r w:rsidR="76C7A595" w:rsidRPr="1E73B06B">
        <w:rPr>
          <w:rFonts w:asciiTheme="majorHAnsi" w:hAnsiTheme="majorHAnsi" w:cstheme="majorBidi"/>
          <w:color w:val="auto"/>
        </w:rPr>
        <w:t>.</w:t>
      </w:r>
    </w:p>
    <w:p w14:paraId="41F12AAD" w14:textId="77777777" w:rsidR="00367FA3" w:rsidRPr="00367FA3" w:rsidRDefault="00367FA3" w:rsidP="00367FA3">
      <w:pPr>
        <w:ind w:left="142"/>
        <w:rPr>
          <w:rFonts w:asciiTheme="majorHAnsi" w:hAnsiTheme="majorHAnsi" w:cstheme="majorHAnsi"/>
          <w:color w:val="auto"/>
          <w:sz w:val="4"/>
          <w:szCs w:val="4"/>
        </w:rPr>
      </w:pPr>
    </w:p>
    <w:p w14:paraId="66B1CBA0" w14:textId="7122B33E" w:rsidR="005476D2" w:rsidRPr="00472EDB" w:rsidRDefault="005330DE" w:rsidP="00367FA3">
      <w:pPr>
        <w:ind w:left="142"/>
        <w:rPr>
          <w:rFonts w:asciiTheme="majorHAnsi" w:hAnsiTheme="majorHAnsi" w:cstheme="majorHAnsi"/>
          <w:color w:val="auto"/>
        </w:rPr>
      </w:pPr>
      <w:r w:rsidRPr="6E897C62">
        <w:rPr>
          <w:rFonts w:ascii="Segoe UI Emoji" w:hAnsi="Segoe UI Emoji" w:cs="Segoe UI Emoji"/>
          <w:color w:val="auto"/>
        </w:rPr>
        <w:t xml:space="preserve">✏ </w:t>
      </w:r>
      <w:r w:rsidR="005476D2" w:rsidRPr="6E897C62">
        <w:rPr>
          <w:rFonts w:asciiTheme="majorHAnsi" w:hAnsiTheme="majorHAnsi" w:cstheme="majorBidi"/>
          <w:color w:val="auto"/>
        </w:rPr>
        <w:t>Example:</w:t>
      </w:r>
    </w:p>
    <w:p w14:paraId="7CDE52DD" w14:textId="1C116CF6" w:rsidR="6E897C62" w:rsidRDefault="6E897C62" w:rsidP="6E897C62">
      <w:pPr>
        <w:pStyle w:val="ListParagraph"/>
        <w:numPr>
          <w:ilvl w:val="0"/>
          <w:numId w:val="7"/>
        </w:numPr>
        <w:ind w:left="567"/>
        <w:rPr>
          <w:rFonts w:asciiTheme="majorHAnsi" w:eastAsiaTheme="majorEastAsia" w:hAnsiTheme="majorHAnsi" w:cstheme="majorBidi"/>
          <w:color w:val="000000" w:themeColor="text1"/>
        </w:rPr>
      </w:pPr>
      <w:r w:rsidRPr="6E897C62">
        <w:rPr>
          <w:rFonts w:asciiTheme="majorHAnsi" w:eastAsiaTheme="majorEastAsia" w:hAnsiTheme="majorHAnsi" w:cstheme="majorBidi"/>
          <w:color w:val="auto"/>
        </w:rPr>
        <w:t xml:space="preserve">CAD/Design: SolidWorks, Sketchup </w:t>
      </w:r>
    </w:p>
    <w:p w14:paraId="7B094688" w14:textId="283EB9E0" w:rsidR="6E897C62" w:rsidRDefault="6E897C62" w:rsidP="6E897C62">
      <w:pPr>
        <w:pStyle w:val="ListParagraph"/>
        <w:numPr>
          <w:ilvl w:val="0"/>
          <w:numId w:val="7"/>
        </w:numPr>
        <w:ind w:left="567"/>
        <w:rPr>
          <w:rFonts w:asciiTheme="majorHAnsi" w:eastAsiaTheme="majorEastAsia" w:hAnsiTheme="majorHAnsi" w:cstheme="majorBidi"/>
          <w:color w:val="000000" w:themeColor="text1"/>
        </w:rPr>
      </w:pPr>
      <w:r w:rsidRPr="6E897C62">
        <w:rPr>
          <w:rFonts w:asciiTheme="majorHAnsi" w:eastAsiaTheme="majorEastAsia" w:hAnsiTheme="majorHAnsi" w:cstheme="majorBidi"/>
          <w:color w:val="auto"/>
        </w:rPr>
        <w:t xml:space="preserve">Programming: </w:t>
      </w:r>
      <w:proofErr w:type="spellStart"/>
      <w:r w:rsidRPr="6E897C62">
        <w:rPr>
          <w:rFonts w:asciiTheme="majorHAnsi" w:eastAsiaTheme="majorEastAsia" w:hAnsiTheme="majorHAnsi" w:cstheme="majorBidi"/>
          <w:color w:val="auto"/>
        </w:rPr>
        <w:t>Matlab</w:t>
      </w:r>
      <w:proofErr w:type="spellEnd"/>
      <w:r w:rsidRPr="6E897C62">
        <w:rPr>
          <w:rFonts w:asciiTheme="majorHAnsi" w:eastAsiaTheme="majorEastAsia" w:hAnsiTheme="majorHAnsi" w:cstheme="majorBidi"/>
          <w:color w:val="auto"/>
        </w:rPr>
        <w:t xml:space="preserve">, Python, basic C with Arduino  </w:t>
      </w:r>
    </w:p>
    <w:p w14:paraId="5F4E531E" w14:textId="2B97F053" w:rsidR="6E897C62" w:rsidRDefault="6E897C62" w:rsidP="6E897C62">
      <w:pPr>
        <w:pStyle w:val="ListParagraph"/>
        <w:numPr>
          <w:ilvl w:val="0"/>
          <w:numId w:val="7"/>
        </w:numPr>
        <w:ind w:left="567"/>
        <w:rPr>
          <w:rFonts w:asciiTheme="majorHAnsi" w:eastAsiaTheme="majorEastAsia" w:hAnsiTheme="majorHAnsi" w:cstheme="majorBidi"/>
          <w:color w:val="000000" w:themeColor="text1"/>
        </w:rPr>
      </w:pPr>
      <w:r w:rsidRPr="6E897C62">
        <w:rPr>
          <w:rFonts w:asciiTheme="majorHAnsi" w:eastAsiaTheme="majorEastAsia" w:hAnsiTheme="majorHAnsi" w:cstheme="majorBidi"/>
          <w:color w:val="auto"/>
        </w:rPr>
        <w:t xml:space="preserve">Analysis/Simulation: ANSYS, FEA, PSpice, Minitab  </w:t>
      </w:r>
    </w:p>
    <w:p w14:paraId="5BD267CB" w14:textId="4F62551F" w:rsidR="6E897C62" w:rsidRDefault="6E897C62" w:rsidP="6E897C62">
      <w:pPr>
        <w:pStyle w:val="ListParagraph"/>
        <w:numPr>
          <w:ilvl w:val="0"/>
          <w:numId w:val="7"/>
        </w:numPr>
        <w:ind w:left="567"/>
        <w:rPr>
          <w:rFonts w:asciiTheme="majorHAnsi" w:eastAsiaTheme="majorEastAsia" w:hAnsiTheme="majorHAnsi" w:cstheme="majorBidi"/>
          <w:color w:val="000000" w:themeColor="text1"/>
        </w:rPr>
      </w:pPr>
      <w:r w:rsidRPr="6E897C62">
        <w:rPr>
          <w:rFonts w:asciiTheme="majorHAnsi" w:eastAsiaTheme="majorEastAsia" w:hAnsiTheme="majorHAnsi" w:cstheme="majorBidi"/>
          <w:color w:val="auto"/>
        </w:rPr>
        <w:t xml:space="preserve">Machining: Lathe, Mill, Drill Press </w:t>
      </w:r>
    </w:p>
    <w:p w14:paraId="308E1AA3" w14:textId="72F3A2CC" w:rsidR="6E897C62" w:rsidRDefault="6E897C62" w:rsidP="6E897C62">
      <w:pPr>
        <w:pStyle w:val="ListParagraph"/>
        <w:numPr>
          <w:ilvl w:val="0"/>
          <w:numId w:val="7"/>
        </w:numPr>
        <w:ind w:left="567"/>
        <w:rPr>
          <w:rFonts w:asciiTheme="majorHAnsi" w:eastAsiaTheme="majorEastAsia" w:hAnsiTheme="majorHAnsi" w:cstheme="majorBidi"/>
          <w:color w:val="000000" w:themeColor="text1"/>
        </w:rPr>
      </w:pPr>
      <w:r w:rsidRPr="6E897C62">
        <w:rPr>
          <w:rFonts w:asciiTheme="majorHAnsi" w:eastAsiaTheme="majorEastAsia" w:hAnsiTheme="majorHAnsi" w:cstheme="majorBidi"/>
          <w:color w:val="auto"/>
        </w:rPr>
        <w:t>Public Speaking, Adaptability, Problem-solving</w:t>
      </w:r>
    </w:p>
    <w:tbl>
      <w:tblPr>
        <w:tblStyle w:val="TableGrid"/>
        <w:tblW w:w="10242" w:type="dxa"/>
        <w:tblInd w:w="137" w:type="dxa"/>
        <w:tblLook w:val="04A0" w:firstRow="1" w:lastRow="0" w:firstColumn="1" w:lastColumn="0" w:noHBand="0" w:noVBand="1"/>
      </w:tblPr>
      <w:tblGrid>
        <w:gridCol w:w="10242"/>
      </w:tblGrid>
      <w:tr w:rsidR="00EE272B" w:rsidRPr="00472EDB" w14:paraId="0562CB0E" w14:textId="77777777" w:rsidTr="00B60EC9">
        <w:trPr>
          <w:trHeight w:val="1615"/>
        </w:trPr>
        <w:tc>
          <w:tcPr>
            <w:tcW w:w="10242" w:type="dxa"/>
          </w:tcPr>
          <w:p w14:paraId="550222F7" w14:textId="77777777" w:rsidR="00EE272B" w:rsidRDefault="00EE272B" w:rsidP="00C915AD">
            <w:pPr>
              <w:rPr>
                <w:rFonts w:asciiTheme="majorHAnsi" w:hAnsiTheme="majorHAnsi" w:cstheme="majorHAnsi"/>
                <w:color w:val="auto"/>
              </w:rPr>
            </w:pPr>
          </w:p>
          <w:p w14:paraId="66EC373C" w14:textId="3451EBBE" w:rsidR="007D66D2" w:rsidRDefault="008D4F7C" w:rsidP="007D66D2">
            <w:p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Programming: MATLAB, Python, Java</w:t>
            </w:r>
          </w:p>
          <w:p w14:paraId="72D4E84F" w14:textId="77777777" w:rsidR="008D4F7C" w:rsidRDefault="00BA389A" w:rsidP="00C915AD">
            <w:p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Public Speaking, Active Listening, Critical Thinking, Persuasive Language</w:t>
            </w:r>
          </w:p>
          <w:p w14:paraId="217D8547" w14:textId="77777777" w:rsidR="00BA389A" w:rsidRDefault="00BA389A" w:rsidP="00C915AD">
            <w:p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Academic Writing, Researching, Proofreading Skills</w:t>
            </w:r>
          </w:p>
          <w:p w14:paraId="34CE0A41" w14:textId="24EFE053" w:rsidR="00BA389A" w:rsidRPr="00C915AD" w:rsidRDefault="00BA389A" w:rsidP="00C915AD">
            <w:pPr>
              <w:rPr>
                <w:rFonts w:asciiTheme="majorHAnsi" w:hAnsiTheme="majorHAnsi" w:cstheme="majorHAnsi"/>
                <w:color w:val="auto"/>
              </w:rPr>
            </w:pPr>
          </w:p>
        </w:tc>
      </w:tr>
    </w:tbl>
    <w:p w14:paraId="6D98A12B" w14:textId="77777777" w:rsidR="00EE272B" w:rsidRPr="00472EDB" w:rsidRDefault="00EE272B" w:rsidP="00EE272B">
      <w:pPr>
        <w:rPr>
          <w:rFonts w:asciiTheme="majorHAnsi" w:hAnsiTheme="majorHAnsi" w:cstheme="majorHAnsi"/>
          <w:color w:val="auto"/>
        </w:rPr>
      </w:pPr>
    </w:p>
    <w:p w14:paraId="34255F8E" w14:textId="5AA6A37D" w:rsidR="00ED43A4" w:rsidRPr="00472EDB" w:rsidRDefault="00227B4C" w:rsidP="007D5860">
      <w:pPr>
        <w:pStyle w:val="Heading1"/>
        <w:tabs>
          <w:tab w:val="left" w:pos="41"/>
        </w:tabs>
        <w:ind w:left="142"/>
        <w:rPr>
          <w:rFonts w:cstheme="majorHAnsi"/>
          <w:color w:val="auto"/>
        </w:rPr>
      </w:pPr>
      <w:r w:rsidRPr="00387153">
        <w:rPr>
          <w:rFonts w:ascii="Segoe UI Emoji" w:hAnsi="Segoe UI Emoji" w:cs="Segoe UI Emoji"/>
          <w:color w:val="auto"/>
        </w:rPr>
        <w:lastRenderedPageBreak/>
        <w:t>🛠</w:t>
      </w:r>
      <w:r w:rsidRPr="00387153">
        <w:rPr>
          <w:rFonts w:cstheme="majorHAnsi"/>
          <w:color w:val="auto"/>
        </w:rPr>
        <w:t>️</w:t>
      </w:r>
      <w:r w:rsidR="00D50B4E">
        <w:rPr>
          <w:rFonts w:cstheme="majorHAnsi"/>
          <w:color w:val="auto"/>
        </w:rPr>
        <w:t xml:space="preserve"> </w:t>
      </w:r>
      <w:r w:rsidR="00747DFB">
        <w:rPr>
          <w:rFonts w:cstheme="majorHAnsi"/>
          <w:color w:val="auto"/>
        </w:rPr>
        <w:t>Professional</w:t>
      </w:r>
      <w:r w:rsidR="00ED43A4" w:rsidRPr="00472EDB">
        <w:rPr>
          <w:rFonts w:cstheme="majorHAnsi"/>
          <w:color w:val="auto"/>
        </w:rPr>
        <w:t xml:space="preserve"> AND/OR Technical Experience</w:t>
      </w:r>
    </w:p>
    <w:p w14:paraId="15F1F50E" w14:textId="7A7BAE30" w:rsidR="00EE6A9E" w:rsidRPr="00080460" w:rsidRDefault="007C0B96" w:rsidP="124CBAD3">
      <w:pPr>
        <w:ind w:left="142"/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Remember, </w:t>
      </w:r>
      <w:r w:rsidR="001A5A36">
        <w:rPr>
          <w:rFonts w:asciiTheme="majorHAnsi" w:eastAsiaTheme="majorEastAsia" w:hAnsiTheme="majorHAnsi" w:cstheme="majorBidi"/>
          <w:color w:val="auto"/>
        </w:rPr>
        <w:t>t</w:t>
      </w:r>
      <w:r w:rsidRPr="007C0B96">
        <w:rPr>
          <w:rFonts w:asciiTheme="majorHAnsi" w:eastAsiaTheme="majorEastAsia" w:hAnsiTheme="majorHAnsi" w:cstheme="majorBidi"/>
          <w:color w:val="auto"/>
        </w:rPr>
        <w:t>his section of your resume can include full-time and part-time positions, internships, temporary roles, and applicable volunteer work. It can also include class projects from relevant courses.</w:t>
      </w:r>
      <w:r w:rsidR="00D36B77">
        <w:rPr>
          <w:rFonts w:asciiTheme="majorHAnsi" w:eastAsiaTheme="majorEastAsia" w:hAnsiTheme="majorHAnsi" w:cstheme="majorBidi"/>
          <w:color w:val="auto"/>
        </w:rPr>
        <w:t xml:space="preserve"> </w:t>
      </w:r>
      <w:r w:rsidR="008902D9" w:rsidRPr="124CBAD3">
        <w:rPr>
          <w:rFonts w:asciiTheme="majorHAnsi" w:eastAsiaTheme="majorEastAsia" w:hAnsiTheme="majorHAnsi" w:cstheme="majorBidi"/>
          <w:color w:val="auto"/>
        </w:rPr>
        <w:t>Make sure to o</w:t>
      </w:r>
      <w:r w:rsidR="003E2FA0" w:rsidRPr="124CBAD3">
        <w:rPr>
          <w:rFonts w:asciiTheme="majorHAnsi" w:eastAsiaTheme="majorEastAsia" w:hAnsiTheme="majorHAnsi" w:cstheme="majorBidi"/>
          <w:color w:val="auto"/>
        </w:rPr>
        <w:t>rganize your professional experiences chronologically (most recent to oldest)</w:t>
      </w:r>
      <w:r w:rsidR="00D100D9" w:rsidRPr="124CBAD3">
        <w:rPr>
          <w:rFonts w:asciiTheme="majorHAnsi" w:eastAsiaTheme="majorEastAsia" w:hAnsiTheme="majorHAnsi" w:cstheme="majorBidi"/>
          <w:color w:val="auto"/>
        </w:rPr>
        <w:t xml:space="preserve">. For each experience, include the </w:t>
      </w:r>
      <w:r w:rsidR="00E74120" w:rsidRPr="124CBAD3">
        <w:rPr>
          <w:rFonts w:asciiTheme="majorHAnsi" w:eastAsiaTheme="majorEastAsia" w:hAnsiTheme="majorHAnsi" w:cstheme="majorBidi"/>
          <w:color w:val="auto"/>
        </w:rPr>
        <w:t>j</w:t>
      </w:r>
      <w:r w:rsidR="00D100D9" w:rsidRPr="124CBAD3">
        <w:rPr>
          <w:rFonts w:asciiTheme="majorHAnsi" w:eastAsiaTheme="majorEastAsia" w:hAnsiTheme="majorHAnsi" w:cstheme="majorBidi"/>
          <w:color w:val="auto"/>
        </w:rPr>
        <w:t>ob title or role</w:t>
      </w:r>
      <w:r w:rsidR="00E74120" w:rsidRPr="124CBAD3">
        <w:rPr>
          <w:rFonts w:asciiTheme="majorHAnsi" w:eastAsiaTheme="majorEastAsia" w:hAnsiTheme="majorHAnsi" w:cstheme="majorBidi"/>
          <w:color w:val="auto"/>
        </w:rPr>
        <w:t>, c</w:t>
      </w:r>
      <w:r w:rsidR="00D100D9" w:rsidRPr="124CBAD3">
        <w:rPr>
          <w:rFonts w:asciiTheme="majorHAnsi" w:eastAsiaTheme="majorEastAsia" w:hAnsiTheme="majorHAnsi" w:cstheme="majorBidi"/>
          <w:color w:val="auto"/>
        </w:rPr>
        <w:t>ompany name</w:t>
      </w:r>
      <w:r w:rsidR="001A5A36">
        <w:rPr>
          <w:rFonts w:asciiTheme="majorHAnsi" w:eastAsiaTheme="majorEastAsia" w:hAnsiTheme="majorHAnsi" w:cstheme="majorBidi"/>
          <w:color w:val="auto"/>
        </w:rPr>
        <w:t>, location (</w:t>
      </w:r>
      <w:r w:rsidR="00D100D9" w:rsidRPr="124CBAD3">
        <w:rPr>
          <w:rFonts w:asciiTheme="majorHAnsi" w:eastAsiaTheme="majorEastAsia" w:hAnsiTheme="majorHAnsi" w:cstheme="majorBidi"/>
          <w:color w:val="auto"/>
        </w:rPr>
        <w:t>city</w:t>
      </w:r>
      <w:r w:rsidR="001A5A36">
        <w:rPr>
          <w:rFonts w:asciiTheme="majorHAnsi" w:eastAsiaTheme="majorEastAsia" w:hAnsiTheme="majorHAnsi" w:cstheme="majorBidi"/>
          <w:color w:val="auto"/>
        </w:rPr>
        <w:t>, province/state, and country if applicable)</w:t>
      </w:r>
      <w:r w:rsidR="00E74120" w:rsidRPr="124CBAD3">
        <w:rPr>
          <w:rFonts w:asciiTheme="majorHAnsi" w:eastAsiaTheme="majorEastAsia" w:hAnsiTheme="majorHAnsi" w:cstheme="majorBidi"/>
          <w:color w:val="auto"/>
        </w:rPr>
        <w:t>, d</w:t>
      </w:r>
      <w:r w:rsidR="00D100D9" w:rsidRPr="124CBAD3">
        <w:rPr>
          <w:rFonts w:asciiTheme="majorHAnsi" w:eastAsiaTheme="majorEastAsia" w:hAnsiTheme="majorHAnsi" w:cstheme="majorBidi"/>
          <w:color w:val="auto"/>
        </w:rPr>
        <w:t>ates of employment or project</w:t>
      </w:r>
      <w:r w:rsidR="006C7BD4" w:rsidRPr="124CBAD3">
        <w:rPr>
          <w:rFonts w:asciiTheme="majorHAnsi" w:eastAsiaTheme="majorEastAsia" w:hAnsiTheme="majorHAnsi" w:cstheme="majorBidi"/>
          <w:color w:val="auto"/>
        </w:rPr>
        <w:t xml:space="preserve">, </w:t>
      </w:r>
      <w:r w:rsidR="008C7021" w:rsidRPr="124CBAD3">
        <w:rPr>
          <w:rFonts w:asciiTheme="majorHAnsi" w:eastAsiaTheme="majorEastAsia" w:hAnsiTheme="majorHAnsi" w:cstheme="majorBidi"/>
          <w:color w:val="auto"/>
        </w:rPr>
        <w:t xml:space="preserve">and </w:t>
      </w:r>
      <w:r w:rsidR="00A21A6B">
        <w:rPr>
          <w:rFonts w:asciiTheme="majorHAnsi" w:eastAsiaTheme="majorEastAsia" w:hAnsiTheme="majorHAnsi" w:cstheme="majorBidi"/>
          <w:color w:val="auto"/>
        </w:rPr>
        <w:t>accomplishment statements (</w:t>
      </w:r>
      <w:r w:rsidR="008C7021" w:rsidRPr="124CBAD3">
        <w:rPr>
          <w:rFonts w:asciiTheme="majorHAnsi" w:eastAsiaTheme="majorEastAsia" w:hAnsiTheme="majorHAnsi" w:cstheme="majorBidi"/>
          <w:color w:val="auto"/>
        </w:rPr>
        <w:t xml:space="preserve">responsibilities, </w:t>
      </w:r>
      <w:r w:rsidR="00EE6A9E" w:rsidRPr="124CBAD3">
        <w:rPr>
          <w:rFonts w:asciiTheme="majorHAnsi" w:eastAsiaTheme="majorEastAsia" w:hAnsiTheme="majorHAnsi" w:cstheme="majorBidi"/>
          <w:color w:val="auto"/>
        </w:rPr>
        <w:t>results, and key achievements</w:t>
      </w:r>
      <w:r w:rsidR="00B60EC9">
        <w:rPr>
          <w:rFonts w:asciiTheme="majorHAnsi" w:eastAsiaTheme="majorEastAsia" w:hAnsiTheme="majorHAnsi" w:cstheme="majorBidi"/>
          <w:color w:val="auto"/>
        </w:rPr>
        <w:t>)</w:t>
      </w:r>
      <w:r w:rsidR="00EE6A9E" w:rsidRPr="124CBAD3">
        <w:rPr>
          <w:rFonts w:asciiTheme="majorHAnsi" w:eastAsiaTheme="majorEastAsia" w:hAnsiTheme="majorHAnsi" w:cstheme="majorBidi"/>
          <w:color w:val="auto"/>
        </w:rPr>
        <w:t xml:space="preserve">. </w:t>
      </w:r>
      <w:r w:rsidR="00290A58" w:rsidRPr="124CBAD3">
        <w:rPr>
          <w:rFonts w:asciiTheme="majorHAnsi" w:eastAsiaTheme="majorEastAsia" w:hAnsiTheme="majorHAnsi" w:cstheme="majorBidi"/>
          <w:color w:val="auto"/>
        </w:rPr>
        <w:t>Aim to include</w:t>
      </w:r>
      <w:r w:rsidR="00906E96">
        <w:rPr>
          <w:rFonts w:asciiTheme="majorHAnsi" w:eastAsiaTheme="majorEastAsia" w:hAnsiTheme="majorHAnsi" w:cstheme="majorBidi"/>
          <w:color w:val="auto"/>
        </w:rPr>
        <w:t xml:space="preserve"> </w:t>
      </w:r>
      <w:r w:rsidR="00906E96" w:rsidRPr="00E42B95">
        <w:rPr>
          <w:rFonts w:asciiTheme="majorHAnsi" w:eastAsiaTheme="majorEastAsia" w:hAnsiTheme="majorHAnsi" w:cstheme="majorBidi"/>
          <w:color w:val="auto"/>
          <w:u w:val="single"/>
        </w:rPr>
        <w:t xml:space="preserve">at least three experiences </w:t>
      </w:r>
      <w:r w:rsidR="00906E96">
        <w:rPr>
          <w:rFonts w:asciiTheme="majorHAnsi" w:eastAsiaTheme="majorEastAsia" w:hAnsiTheme="majorHAnsi" w:cstheme="majorBidi"/>
          <w:color w:val="auto"/>
        </w:rPr>
        <w:t>and</w:t>
      </w:r>
      <w:r w:rsidR="00290A58" w:rsidRPr="124CBAD3">
        <w:rPr>
          <w:rFonts w:asciiTheme="majorHAnsi" w:eastAsiaTheme="majorEastAsia" w:hAnsiTheme="majorHAnsi" w:cstheme="majorBidi"/>
          <w:color w:val="auto"/>
        </w:rPr>
        <w:t xml:space="preserve"> </w:t>
      </w:r>
      <w:r w:rsidR="00290A58" w:rsidRPr="124CBAD3">
        <w:rPr>
          <w:rFonts w:asciiTheme="majorHAnsi" w:eastAsiaTheme="majorEastAsia" w:hAnsiTheme="majorHAnsi" w:cstheme="majorBidi"/>
          <w:color w:val="auto"/>
          <w:u w:val="single"/>
        </w:rPr>
        <w:t>at least three</w:t>
      </w:r>
      <w:r w:rsidR="00D36B77">
        <w:rPr>
          <w:rFonts w:asciiTheme="majorHAnsi" w:eastAsiaTheme="majorEastAsia" w:hAnsiTheme="majorHAnsi" w:cstheme="majorBidi"/>
          <w:color w:val="auto"/>
          <w:u w:val="single"/>
        </w:rPr>
        <w:t xml:space="preserve"> </w:t>
      </w:r>
      <w:r w:rsidR="00290A58" w:rsidRPr="124CBAD3">
        <w:rPr>
          <w:rFonts w:asciiTheme="majorHAnsi" w:eastAsiaTheme="majorEastAsia" w:hAnsiTheme="majorHAnsi" w:cstheme="majorBidi"/>
          <w:color w:val="auto"/>
          <w:u w:val="single"/>
        </w:rPr>
        <w:t>accomplishment statements</w:t>
      </w:r>
      <w:r w:rsidR="009952C6" w:rsidRPr="124CBAD3">
        <w:rPr>
          <w:rFonts w:asciiTheme="majorHAnsi" w:eastAsiaTheme="majorEastAsia" w:hAnsiTheme="majorHAnsi" w:cstheme="majorBidi"/>
          <w:color w:val="auto"/>
        </w:rPr>
        <w:t xml:space="preserve"> </w:t>
      </w:r>
      <w:r w:rsidR="32DB77D1" w:rsidRPr="124CBAD3">
        <w:rPr>
          <w:rFonts w:asciiTheme="majorHAnsi" w:eastAsiaTheme="majorEastAsia" w:hAnsiTheme="majorHAnsi" w:cstheme="majorBidi"/>
          <w:color w:val="auto"/>
        </w:rPr>
        <w:t xml:space="preserve">per </w:t>
      </w:r>
      <w:r w:rsidR="008B4B6D">
        <w:rPr>
          <w:rFonts w:asciiTheme="majorHAnsi" w:eastAsiaTheme="majorEastAsia" w:hAnsiTheme="majorHAnsi" w:cstheme="majorBidi"/>
          <w:color w:val="auto"/>
        </w:rPr>
        <w:t xml:space="preserve">experience </w:t>
      </w:r>
      <w:r w:rsidR="009952C6" w:rsidRPr="124CBAD3">
        <w:rPr>
          <w:rFonts w:asciiTheme="majorHAnsi" w:eastAsiaTheme="majorEastAsia" w:hAnsiTheme="majorHAnsi" w:cstheme="majorBidi"/>
          <w:color w:val="auto"/>
        </w:rPr>
        <w:t>using the ADR framework</w:t>
      </w:r>
      <w:r w:rsidR="00290A58" w:rsidRPr="124CBAD3">
        <w:rPr>
          <w:rFonts w:asciiTheme="majorHAnsi" w:eastAsiaTheme="majorEastAsia" w:hAnsiTheme="majorHAnsi" w:cstheme="majorBidi"/>
          <w:color w:val="auto"/>
        </w:rPr>
        <w:t xml:space="preserve">. </w:t>
      </w:r>
    </w:p>
    <w:p w14:paraId="016C5E88" w14:textId="17004C8E" w:rsidR="00B25D5B" w:rsidRPr="00545A9E" w:rsidRDefault="00B25D5B" w:rsidP="00B25D5B">
      <w:pPr>
        <w:rPr>
          <w:rFonts w:asciiTheme="majorHAnsi" w:hAnsiTheme="majorHAnsi" w:cstheme="majorHAnsi"/>
          <w:color w:val="auto"/>
          <w:sz w:val="4"/>
          <w:szCs w:val="4"/>
        </w:rPr>
      </w:pPr>
    </w:p>
    <w:p w14:paraId="7DF2879E" w14:textId="7FE4303C" w:rsidR="005330DE" w:rsidRPr="00B25D5B" w:rsidRDefault="00697D99" w:rsidP="005330DE">
      <w:pPr>
        <w:ind w:firstLine="142"/>
        <w:rPr>
          <w:rFonts w:asciiTheme="majorHAnsi" w:hAnsiTheme="majorHAnsi" w:cstheme="majorHAnsi"/>
          <w:color w:val="auto"/>
        </w:rPr>
      </w:pPr>
      <w:r w:rsidRPr="6E897C62">
        <w:rPr>
          <w:rFonts w:ascii="Segoe UI Emoji" w:hAnsi="Segoe UI Emoji" w:cs="Segoe UI Emoji"/>
          <w:color w:val="auto"/>
        </w:rPr>
        <w:t xml:space="preserve">✏ </w:t>
      </w:r>
      <w:r w:rsidR="005330DE" w:rsidRPr="6E897C62">
        <w:rPr>
          <w:rFonts w:asciiTheme="majorHAnsi" w:hAnsiTheme="majorHAnsi" w:cstheme="majorBidi"/>
          <w:color w:val="auto"/>
        </w:rPr>
        <w:t>Example</w:t>
      </w:r>
      <w:r w:rsidR="004475E1" w:rsidRPr="6E897C62">
        <w:rPr>
          <w:rFonts w:asciiTheme="majorHAnsi" w:hAnsiTheme="majorHAnsi" w:cstheme="majorBidi"/>
          <w:color w:val="auto"/>
        </w:rPr>
        <w:t>:</w:t>
      </w:r>
      <w:r w:rsidR="005330DE" w:rsidRPr="6E897C62">
        <w:rPr>
          <w:rFonts w:asciiTheme="majorHAnsi" w:hAnsiTheme="majorHAnsi" w:cstheme="majorBidi"/>
          <w:color w:val="auto"/>
        </w:rPr>
        <w:t xml:space="preserve"> </w:t>
      </w:r>
    </w:p>
    <w:p w14:paraId="38648F43" w14:textId="7CFE0205" w:rsidR="6E897C62" w:rsidRDefault="6E897C62" w:rsidP="6E897C62">
      <w:pPr>
        <w:rPr>
          <w:rFonts w:asciiTheme="majorHAnsi" w:hAnsiTheme="majorHAnsi" w:cstheme="majorBidi"/>
          <w:color w:val="auto"/>
        </w:rPr>
      </w:pPr>
      <w:r w:rsidRPr="6E897C62">
        <w:rPr>
          <w:rFonts w:asciiTheme="majorHAnsi" w:hAnsiTheme="majorHAnsi" w:cstheme="majorBidi"/>
          <w:b/>
          <w:bCs/>
          <w:color w:val="auto"/>
        </w:rPr>
        <w:t>Bridge Project &amp; Design Specialist</w:t>
      </w:r>
      <w:r w:rsidRPr="6E897C62">
        <w:rPr>
          <w:rFonts w:asciiTheme="majorHAnsi" w:hAnsiTheme="majorHAnsi" w:cstheme="majorBidi"/>
          <w:color w:val="auto"/>
        </w:rPr>
        <w:t xml:space="preserve">                                                      </w:t>
      </w:r>
      <w:r>
        <w:tab/>
      </w:r>
      <w:r>
        <w:tab/>
      </w:r>
      <w:r>
        <w:tab/>
      </w:r>
      <w:r>
        <w:tab/>
      </w:r>
      <w:r w:rsidRPr="6E897C62">
        <w:rPr>
          <w:rFonts w:asciiTheme="majorHAnsi" w:hAnsiTheme="majorHAnsi" w:cstheme="majorBidi"/>
          <w:color w:val="auto"/>
        </w:rPr>
        <w:t>Sep. 2020 – May 2021</w:t>
      </w:r>
    </w:p>
    <w:p w14:paraId="1CB701C6" w14:textId="7191E593" w:rsidR="6E897C62" w:rsidRDefault="6E897C62" w:rsidP="6E897C62">
      <w:pPr>
        <w:rPr>
          <w:rFonts w:asciiTheme="majorHAnsi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 xml:space="preserve">Engineers in Action, University of Toronto, Toronto, ON                                  </w:t>
      </w:r>
    </w:p>
    <w:p w14:paraId="5F8AA69A" w14:textId="394E15D0" w:rsidR="6E897C62" w:rsidRDefault="6E897C62" w:rsidP="6E897C6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</w:rPr>
      </w:pPr>
      <w:r w:rsidRPr="6E897C62">
        <w:rPr>
          <w:rFonts w:asciiTheme="majorHAnsi" w:hAnsiTheme="majorHAnsi" w:cstheme="majorBidi"/>
          <w:color w:val="auto"/>
        </w:rPr>
        <w:t xml:space="preserve">Designed 47 m suspended footbridge in Bolivia, serving 400 families &amp; improving local economy by providing access to agricultural land, business opportunities, and tourism. </w:t>
      </w:r>
    </w:p>
    <w:p w14:paraId="55BC01F3" w14:textId="2D6362FC" w:rsidR="6E897C62" w:rsidRDefault="6E897C62" w:rsidP="6E897C6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</w:rPr>
      </w:pPr>
      <w:r w:rsidRPr="6E897C62">
        <w:rPr>
          <w:rFonts w:asciiTheme="majorHAnsi" w:hAnsiTheme="majorHAnsi" w:cstheme="majorBidi"/>
          <w:color w:val="auto"/>
        </w:rPr>
        <w:t>Performed structural calculations, produced designs according to Bridge Manual, and presented ideas to key stakeholders for design improvements.</w:t>
      </w:r>
    </w:p>
    <w:p w14:paraId="1346C59B" w14:textId="5D7A717E" w:rsidR="6E897C62" w:rsidRDefault="6E897C62" w:rsidP="6E897C6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</w:rPr>
      </w:pPr>
      <w:r w:rsidRPr="6E897C62">
        <w:rPr>
          <w:rFonts w:asciiTheme="majorHAnsi" w:hAnsiTheme="majorHAnsi" w:cstheme="majorBidi"/>
          <w:color w:val="auto"/>
        </w:rPr>
        <w:t xml:space="preserve">Drafted preliminary AutoCAD drawings, prepared reports based on survey data &amp; design calculations, and presented design to </w:t>
      </w:r>
      <w:proofErr w:type="spellStart"/>
      <w:r w:rsidRPr="6E897C62">
        <w:rPr>
          <w:rFonts w:asciiTheme="majorHAnsi" w:hAnsiTheme="majorHAnsi" w:cstheme="majorBidi"/>
          <w:color w:val="auto"/>
        </w:rPr>
        <w:t>PEng</w:t>
      </w:r>
      <w:proofErr w:type="spellEnd"/>
      <w:r w:rsidRPr="6E897C62">
        <w:rPr>
          <w:rFonts w:asciiTheme="majorHAnsi" w:hAnsiTheme="majorHAnsi" w:cstheme="majorBidi"/>
          <w:color w:val="auto"/>
        </w:rPr>
        <w:t xml:space="preserve"> for approval.</w:t>
      </w:r>
    </w:p>
    <w:p w14:paraId="0AA4C9D1" w14:textId="78BA55FC" w:rsidR="6E897C62" w:rsidRDefault="6E897C62" w:rsidP="6E897C62">
      <w:pPr>
        <w:rPr>
          <w:rFonts w:asciiTheme="majorHAnsi" w:hAnsiTheme="majorHAnsi" w:cstheme="majorBidi"/>
          <w:color w:val="auto"/>
        </w:rPr>
      </w:pPr>
    </w:p>
    <w:tbl>
      <w:tblPr>
        <w:tblStyle w:val="TableGrid"/>
        <w:tblW w:w="10027" w:type="dxa"/>
        <w:tblInd w:w="137" w:type="dxa"/>
        <w:tblLook w:val="04A0" w:firstRow="1" w:lastRow="0" w:firstColumn="1" w:lastColumn="0" w:noHBand="0" w:noVBand="1"/>
      </w:tblPr>
      <w:tblGrid>
        <w:gridCol w:w="10027"/>
      </w:tblGrid>
      <w:tr w:rsidR="00EE272B" w:rsidRPr="00472EDB" w14:paraId="6B699379" w14:textId="77777777" w:rsidTr="00B60EC9">
        <w:trPr>
          <w:trHeight w:val="1957"/>
        </w:trPr>
        <w:tc>
          <w:tcPr>
            <w:tcW w:w="10027" w:type="dxa"/>
          </w:tcPr>
          <w:p w14:paraId="045E7398" w14:textId="77777777" w:rsidR="00697D99" w:rsidRDefault="00697D99" w:rsidP="00697D99">
            <w:pPr>
              <w:rPr>
                <w:rFonts w:asciiTheme="majorHAnsi" w:hAnsiTheme="majorHAnsi" w:cstheme="majorHAnsi"/>
                <w:color w:val="auto"/>
              </w:rPr>
            </w:pPr>
          </w:p>
          <w:p w14:paraId="70025E6D" w14:textId="4152201A" w:rsidR="00EE272B" w:rsidRDefault="00BA389A" w:rsidP="00697D99">
            <w:pPr>
              <w:rPr>
                <w:rFonts w:asciiTheme="majorHAnsi" w:hAnsiTheme="majorHAnsi" w:cstheme="majorBidi"/>
                <w:color w:val="auto"/>
              </w:rPr>
            </w:pPr>
            <w:r w:rsidRPr="00152BAA">
              <w:rPr>
                <w:rFonts w:asciiTheme="majorHAnsi" w:hAnsiTheme="majorHAnsi" w:cstheme="majorBidi"/>
                <w:b/>
                <w:bCs/>
                <w:color w:val="auto"/>
              </w:rPr>
              <w:t>Steepest Descent Algorithm Project</w:t>
            </w:r>
            <w:r w:rsidR="007D66D2" w:rsidRPr="00152BAA">
              <w:rPr>
                <w:rFonts w:asciiTheme="majorHAnsi" w:hAnsiTheme="majorHAnsi" w:cstheme="majorBidi"/>
                <w:b/>
                <w:bCs/>
                <w:color w:val="auto"/>
              </w:rPr>
              <w:t xml:space="preserve">                                        </w:t>
            </w:r>
            <w:r w:rsidR="007D66D2" w:rsidRPr="00152BAA">
              <w:rPr>
                <w:rFonts w:asciiTheme="majorHAnsi" w:hAnsiTheme="majorHAnsi" w:cstheme="majorBidi"/>
                <w:color w:val="auto"/>
              </w:rPr>
              <w:t xml:space="preserve">                                                    </w:t>
            </w:r>
            <w:r w:rsidR="007D66D2">
              <w:rPr>
                <w:rFonts w:asciiTheme="majorHAnsi" w:hAnsiTheme="majorHAnsi" w:cstheme="majorBidi"/>
                <w:color w:val="auto"/>
              </w:rPr>
              <w:t xml:space="preserve">Oct. 2022 </w:t>
            </w:r>
            <w:r w:rsidR="007D66D2" w:rsidRPr="6E897C62">
              <w:rPr>
                <w:rFonts w:asciiTheme="majorHAnsi" w:hAnsiTheme="majorHAnsi" w:cstheme="majorBidi"/>
                <w:color w:val="auto"/>
              </w:rPr>
              <w:t>–</w:t>
            </w:r>
            <w:r w:rsidR="007D66D2">
              <w:rPr>
                <w:rFonts w:asciiTheme="majorHAnsi" w:hAnsiTheme="majorHAnsi" w:cstheme="majorBidi"/>
                <w:color w:val="auto"/>
              </w:rPr>
              <w:t xml:space="preserve"> Dec. 2022</w:t>
            </w:r>
          </w:p>
          <w:p w14:paraId="704FF1DC" w14:textId="49EDFB2C" w:rsidR="007D66D2" w:rsidRDefault="007D66D2" w:rsidP="00697D99">
            <w:pPr>
              <w:rPr>
                <w:rFonts w:asciiTheme="majorHAnsi" w:hAnsiTheme="majorHAnsi" w:cstheme="majorBidi"/>
                <w:color w:val="auto"/>
              </w:rPr>
            </w:pPr>
            <w:r w:rsidRPr="6E897C62">
              <w:rPr>
                <w:rFonts w:asciiTheme="majorHAnsi" w:hAnsiTheme="majorHAnsi" w:cstheme="majorBidi"/>
                <w:color w:val="auto"/>
              </w:rPr>
              <w:t>Fundamentals of OOP (Java</w:t>
            </w:r>
            <w:r>
              <w:rPr>
                <w:rFonts w:asciiTheme="majorHAnsi" w:hAnsiTheme="majorHAnsi" w:cstheme="majorBidi"/>
                <w:color w:val="auto"/>
              </w:rPr>
              <w:t>)</w:t>
            </w:r>
            <w:r>
              <w:rPr>
                <w:rFonts w:asciiTheme="majorHAnsi" w:hAnsiTheme="majorHAnsi" w:cstheme="majorBidi"/>
                <w:color w:val="auto"/>
              </w:rPr>
              <w:t xml:space="preserve"> Course, University of Toronto, Toronto, ON</w:t>
            </w:r>
          </w:p>
          <w:p w14:paraId="216B87F7" w14:textId="486F48FD" w:rsidR="00BA389A" w:rsidRDefault="00152BAA" w:rsidP="007D6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Designed optimization program to calculate minimum point of a function</w:t>
            </w:r>
          </w:p>
          <w:p w14:paraId="704FEEF8" w14:textId="67B61AE4" w:rsidR="00152BAA" w:rsidRDefault="00152BAA" w:rsidP="007D6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Augmented program to allow for input of multiple polynomials as a text file</w:t>
            </w:r>
          </w:p>
          <w:p w14:paraId="50329A68" w14:textId="5F634E21" w:rsidR="00152BAA" w:rsidRPr="007D66D2" w:rsidRDefault="00152BAA" w:rsidP="007D6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Modified functionality to utilize Fixed, Armijo, and Golden Section line searches</w:t>
            </w:r>
          </w:p>
          <w:p w14:paraId="38CA8161" w14:textId="217BF3E1" w:rsidR="00BA389A" w:rsidRDefault="00BA389A" w:rsidP="00697D99">
            <w:pPr>
              <w:rPr>
                <w:rFonts w:asciiTheme="majorHAnsi" w:hAnsiTheme="majorHAnsi" w:cstheme="majorHAnsi"/>
                <w:color w:val="auto"/>
              </w:rPr>
            </w:pPr>
          </w:p>
          <w:p w14:paraId="2B47BB0F" w14:textId="38C1B842" w:rsidR="000D7B27" w:rsidRDefault="000D7B27" w:rsidP="00697D99">
            <w:pPr>
              <w:rPr>
                <w:rFonts w:asciiTheme="majorHAnsi" w:hAnsiTheme="majorHAnsi" w:cstheme="majorHAnsi"/>
                <w:color w:val="auto"/>
              </w:rPr>
            </w:pPr>
            <w:r w:rsidRPr="00152BAA">
              <w:rPr>
                <w:rFonts w:asciiTheme="majorHAnsi" w:hAnsiTheme="majorHAnsi" w:cstheme="majorHAnsi"/>
                <w:b/>
                <w:bCs/>
                <w:color w:val="auto"/>
              </w:rPr>
              <w:t xml:space="preserve">Neuronal Plasticity Systematic Review </w:t>
            </w:r>
            <w:r w:rsidR="007D66D2" w:rsidRPr="00152BAA">
              <w:rPr>
                <w:rFonts w:asciiTheme="majorHAnsi" w:hAnsiTheme="majorHAnsi" w:cstheme="majorHAnsi"/>
                <w:b/>
                <w:bCs/>
                <w:color w:val="auto"/>
              </w:rPr>
              <w:t xml:space="preserve">                     </w:t>
            </w:r>
            <w:r w:rsidR="007D66D2" w:rsidRPr="00152BAA">
              <w:rPr>
                <w:rFonts w:asciiTheme="majorHAnsi" w:hAnsiTheme="majorHAnsi" w:cstheme="majorBidi"/>
                <w:color w:val="auto"/>
              </w:rPr>
              <w:t xml:space="preserve">                                                                 </w:t>
            </w:r>
            <w:r w:rsidR="007D66D2">
              <w:rPr>
                <w:rFonts w:asciiTheme="majorHAnsi" w:hAnsiTheme="majorHAnsi" w:cstheme="majorBidi"/>
                <w:color w:val="auto"/>
              </w:rPr>
              <w:t xml:space="preserve">Oct. 2022 </w:t>
            </w:r>
            <w:r w:rsidR="007D66D2" w:rsidRPr="6E897C62">
              <w:rPr>
                <w:rFonts w:asciiTheme="majorHAnsi" w:hAnsiTheme="majorHAnsi" w:cstheme="majorBidi"/>
                <w:color w:val="auto"/>
              </w:rPr>
              <w:t>–</w:t>
            </w:r>
            <w:r w:rsidR="007D66D2">
              <w:rPr>
                <w:rFonts w:asciiTheme="majorHAnsi" w:hAnsiTheme="majorHAnsi" w:cstheme="majorBidi"/>
                <w:color w:val="auto"/>
              </w:rPr>
              <w:t xml:space="preserve"> Dec. 2022</w:t>
            </w:r>
          </w:p>
          <w:p w14:paraId="1B97A9A8" w14:textId="6CE626F1" w:rsidR="007D66D2" w:rsidRDefault="007D66D2" w:rsidP="00697D99">
            <w:p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Psychology for Engineers</w:t>
            </w:r>
            <w:r>
              <w:rPr>
                <w:rFonts w:asciiTheme="majorHAnsi" w:hAnsiTheme="majorHAnsi" w:cstheme="majorHAnsi"/>
                <w:color w:val="auto"/>
              </w:rPr>
              <w:t xml:space="preserve"> Course</w:t>
            </w:r>
            <w:r>
              <w:rPr>
                <w:rFonts w:asciiTheme="majorHAnsi" w:hAnsiTheme="majorHAnsi" w:cstheme="majorBidi"/>
                <w:color w:val="auto"/>
              </w:rPr>
              <w:t>, University of Toronto, Toronto, ON</w:t>
            </w:r>
          </w:p>
          <w:p w14:paraId="742F13E6" w14:textId="6C72528C" w:rsidR="000D7B27" w:rsidRDefault="00152BAA" w:rsidP="007D6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Formed initial review protocol collaboratively with team to define bounds and criteria for later research and analyses</w:t>
            </w:r>
          </w:p>
          <w:p w14:paraId="78D5ABBC" w14:textId="215C4B56" w:rsidR="00152BAA" w:rsidRDefault="001162BC" w:rsidP="007D6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Performed Search and Screening Protocol to determine relevant studies for systematic review</w:t>
            </w:r>
          </w:p>
          <w:p w14:paraId="6CC2F257" w14:textId="657C3045" w:rsidR="001162BC" w:rsidRPr="007D66D2" w:rsidRDefault="001162BC" w:rsidP="007D6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Extracted and summarized data for notable trends and findings within the field of neuroplasticity</w:t>
            </w:r>
          </w:p>
          <w:p w14:paraId="1E2FE428" w14:textId="77777777" w:rsidR="000D7B27" w:rsidRDefault="000D7B27" w:rsidP="00697D99">
            <w:pPr>
              <w:rPr>
                <w:rFonts w:asciiTheme="majorHAnsi" w:hAnsiTheme="majorHAnsi" w:cstheme="majorHAnsi"/>
                <w:color w:val="auto"/>
              </w:rPr>
            </w:pPr>
          </w:p>
          <w:p w14:paraId="5C8F29D3" w14:textId="7AF29931" w:rsidR="00BA389A" w:rsidRDefault="000D7B27" w:rsidP="00697D99">
            <w:pPr>
              <w:rPr>
                <w:rFonts w:asciiTheme="majorHAnsi" w:hAnsiTheme="majorHAnsi" w:cstheme="majorHAnsi"/>
                <w:color w:val="auto"/>
              </w:rPr>
            </w:pPr>
            <w:r w:rsidRPr="00152BAA">
              <w:rPr>
                <w:rFonts w:asciiTheme="majorHAnsi" w:hAnsiTheme="majorHAnsi" w:cstheme="majorHAnsi"/>
                <w:b/>
                <w:bCs/>
                <w:color w:val="auto"/>
              </w:rPr>
              <w:t>Device to Prevent Scalp Pressure Injuries for Burns Project</w:t>
            </w:r>
            <w:r w:rsidR="007D66D2">
              <w:rPr>
                <w:rFonts w:asciiTheme="majorHAnsi" w:hAnsiTheme="majorHAnsi" w:cstheme="majorHAnsi"/>
                <w:color w:val="auto"/>
              </w:rPr>
              <w:t xml:space="preserve">                                                   Jan. 2022 </w:t>
            </w:r>
            <w:r w:rsidR="007D66D2" w:rsidRPr="6E897C62">
              <w:rPr>
                <w:rFonts w:asciiTheme="majorHAnsi" w:hAnsiTheme="majorHAnsi" w:cstheme="majorBidi"/>
                <w:color w:val="auto"/>
              </w:rPr>
              <w:t>–</w:t>
            </w:r>
            <w:r w:rsidR="007D66D2">
              <w:rPr>
                <w:rFonts w:asciiTheme="majorHAnsi" w:hAnsiTheme="majorHAnsi" w:cstheme="majorBidi"/>
                <w:color w:val="auto"/>
              </w:rPr>
              <w:t xml:space="preserve"> Apr. 2022</w:t>
            </w:r>
          </w:p>
          <w:p w14:paraId="16EFA25F" w14:textId="61D84C9B" w:rsidR="000D7B27" w:rsidRDefault="007D66D2" w:rsidP="00697D99">
            <w:p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Engineering Strategies &amp; Practice</w:t>
            </w:r>
            <w:r>
              <w:rPr>
                <w:rFonts w:asciiTheme="majorHAnsi" w:hAnsiTheme="majorHAnsi" w:cstheme="majorHAnsi"/>
                <w:color w:val="auto"/>
              </w:rPr>
              <w:t xml:space="preserve"> Course, </w:t>
            </w:r>
            <w:r>
              <w:rPr>
                <w:rFonts w:asciiTheme="majorHAnsi" w:hAnsiTheme="majorHAnsi" w:cstheme="majorBidi"/>
                <w:color w:val="auto"/>
              </w:rPr>
              <w:t>University of Toronto, Toronto, ON</w:t>
            </w:r>
          </w:p>
          <w:p w14:paraId="201F8B76" w14:textId="1CB2CFCC" w:rsidR="00BA389A" w:rsidRDefault="001162BC" w:rsidP="007D6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Drafted a Project Requirements document to outline the problem defined by the client, as well as necessary functions and scope of project</w:t>
            </w:r>
          </w:p>
          <w:p w14:paraId="14B9BE94" w14:textId="77777777" w:rsidR="001162BC" w:rsidRDefault="001162BC" w:rsidP="007D6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Generated a Conceptual Design Specifications document to describe process utilized to determine the most optimal solution to the problem defined within the Project Requirements</w:t>
            </w:r>
          </w:p>
          <w:p w14:paraId="3FE9F23F" w14:textId="57CAE540" w:rsidR="001162BC" w:rsidRPr="007D66D2" w:rsidRDefault="001162BC" w:rsidP="007D6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Presented the overall progression and outcome of the project to an audience in a Design Review Gateway Presentation</w:t>
            </w:r>
          </w:p>
        </w:tc>
      </w:tr>
    </w:tbl>
    <w:p w14:paraId="1F72F646" w14:textId="77777777" w:rsidR="00EE272B" w:rsidRPr="00472EDB" w:rsidRDefault="00EE272B" w:rsidP="008B3153">
      <w:pPr>
        <w:spacing w:after="0"/>
        <w:rPr>
          <w:rFonts w:asciiTheme="majorHAnsi" w:hAnsiTheme="majorHAnsi" w:cstheme="majorHAnsi"/>
          <w:color w:val="auto"/>
        </w:rPr>
      </w:pPr>
    </w:p>
    <w:p w14:paraId="739DAE29" w14:textId="58545223" w:rsidR="00540D44" w:rsidRPr="00472EDB" w:rsidRDefault="001B1451" w:rsidP="007D5860">
      <w:pPr>
        <w:pStyle w:val="Heading1"/>
        <w:tabs>
          <w:tab w:val="left" w:pos="41"/>
        </w:tabs>
        <w:ind w:left="142"/>
        <w:rPr>
          <w:rFonts w:cstheme="majorHAnsi"/>
          <w:color w:val="auto"/>
        </w:rPr>
      </w:pPr>
      <w:r w:rsidRPr="001B1451">
        <w:rPr>
          <w:rFonts w:ascii="Segoe UI Emoji" w:hAnsi="Segoe UI Emoji" w:cs="Segoe UI Emoji"/>
          <w:color w:val="auto"/>
        </w:rPr>
        <w:t>✨</w:t>
      </w:r>
      <w:r w:rsidR="009345C4">
        <w:rPr>
          <w:rFonts w:ascii="Segoe UI Emoji" w:hAnsi="Segoe UI Emoji" w:cs="Segoe UI Emoji"/>
          <w:color w:val="auto"/>
        </w:rPr>
        <w:t xml:space="preserve"> </w:t>
      </w:r>
      <w:r w:rsidR="00540D44" w:rsidRPr="00472EDB">
        <w:rPr>
          <w:rFonts w:cstheme="majorHAnsi"/>
          <w:color w:val="auto"/>
        </w:rPr>
        <w:t>EXTRA</w:t>
      </w:r>
      <w:r w:rsidR="00E1060A">
        <w:rPr>
          <w:rFonts w:cstheme="majorHAnsi"/>
          <w:color w:val="auto"/>
        </w:rPr>
        <w:t>/Co-</w:t>
      </w:r>
      <w:r w:rsidR="00540D44" w:rsidRPr="00472EDB">
        <w:rPr>
          <w:rFonts w:cstheme="majorHAnsi"/>
          <w:color w:val="auto"/>
        </w:rPr>
        <w:t>CuRRICULARS</w:t>
      </w:r>
    </w:p>
    <w:p w14:paraId="3B9731F8" w14:textId="35022DC8" w:rsidR="00EA450F" w:rsidRDefault="00A504F7" w:rsidP="52183CCF">
      <w:pPr>
        <w:ind w:left="142"/>
        <w:rPr>
          <w:rFonts w:asciiTheme="majorHAnsi" w:eastAsiaTheme="majorEastAsia" w:hAnsiTheme="majorHAnsi" w:cstheme="majorBidi"/>
          <w:color w:val="auto"/>
        </w:rPr>
      </w:pPr>
      <w:r w:rsidRPr="52183CCF">
        <w:rPr>
          <w:rFonts w:asciiTheme="majorHAnsi" w:eastAsiaTheme="majorEastAsia" w:hAnsiTheme="majorHAnsi" w:cstheme="majorBidi"/>
          <w:color w:val="auto"/>
        </w:rPr>
        <w:t xml:space="preserve">This section should be </w:t>
      </w:r>
      <w:r w:rsidR="00C6435E" w:rsidRPr="52183CCF">
        <w:rPr>
          <w:rFonts w:asciiTheme="majorHAnsi" w:eastAsiaTheme="majorEastAsia" w:hAnsiTheme="majorHAnsi" w:cstheme="majorBidi"/>
          <w:color w:val="auto"/>
        </w:rPr>
        <w:t>organized in a similar fashion as your</w:t>
      </w:r>
      <w:r w:rsidR="007955D1" w:rsidRPr="52183CCF">
        <w:rPr>
          <w:rFonts w:asciiTheme="majorHAnsi" w:eastAsiaTheme="majorEastAsia" w:hAnsiTheme="majorHAnsi" w:cstheme="majorBidi"/>
          <w:color w:val="auto"/>
        </w:rPr>
        <w:t xml:space="preserve"> </w:t>
      </w:r>
      <w:r w:rsidR="00CA1876" w:rsidRPr="52183CCF">
        <w:rPr>
          <w:rFonts w:asciiTheme="majorHAnsi" w:eastAsiaTheme="majorEastAsia" w:hAnsiTheme="majorHAnsi" w:cstheme="majorBidi"/>
          <w:color w:val="auto"/>
        </w:rPr>
        <w:t>Professional</w:t>
      </w:r>
      <w:r w:rsidR="007955D1" w:rsidRPr="52183CCF">
        <w:rPr>
          <w:rFonts w:asciiTheme="majorHAnsi" w:eastAsiaTheme="majorEastAsia" w:hAnsiTheme="majorHAnsi" w:cstheme="majorBidi"/>
          <w:color w:val="auto"/>
        </w:rPr>
        <w:t xml:space="preserve"> and/or Technical Experience section. </w:t>
      </w:r>
      <w:r w:rsidR="005B7559" w:rsidRPr="52183CCF">
        <w:rPr>
          <w:rFonts w:asciiTheme="majorHAnsi" w:eastAsiaTheme="majorEastAsia" w:hAnsiTheme="majorHAnsi" w:cstheme="majorBidi"/>
          <w:color w:val="auto"/>
        </w:rPr>
        <w:t xml:space="preserve">Each </w:t>
      </w:r>
      <w:r w:rsidR="327DB55F" w:rsidRPr="52183CCF">
        <w:rPr>
          <w:rFonts w:asciiTheme="majorHAnsi" w:eastAsiaTheme="majorEastAsia" w:hAnsiTheme="majorHAnsi" w:cstheme="majorBidi"/>
          <w:color w:val="auto"/>
        </w:rPr>
        <w:t>extra/co-</w:t>
      </w:r>
      <w:r w:rsidR="005B7559" w:rsidRPr="52183CCF">
        <w:rPr>
          <w:rFonts w:asciiTheme="majorHAnsi" w:eastAsiaTheme="majorEastAsia" w:hAnsiTheme="majorHAnsi" w:cstheme="majorBidi"/>
          <w:color w:val="auto"/>
        </w:rPr>
        <w:t xml:space="preserve">curricular should </w:t>
      </w:r>
      <w:r w:rsidR="00335F63" w:rsidRPr="52183CCF">
        <w:rPr>
          <w:rFonts w:asciiTheme="majorHAnsi" w:eastAsiaTheme="majorEastAsia" w:hAnsiTheme="majorHAnsi" w:cstheme="majorBidi"/>
          <w:color w:val="auto"/>
        </w:rPr>
        <w:t>appear</w:t>
      </w:r>
      <w:r w:rsidR="000F4540" w:rsidRPr="52183CCF">
        <w:rPr>
          <w:rFonts w:asciiTheme="majorHAnsi" w:eastAsiaTheme="majorEastAsia" w:hAnsiTheme="majorHAnsi" w:cstheme="majorBidi"/>
          <w:color w:val="auto"/>
        </w:rPr>
        <w:t xml:space="preserve"> chronologically (most recent to oldest). </w:t>
      </w:r>
      <w:r w:rsidR="00EA450F" w:rsidRPr="52183CCF">
        <w:rPr>
          <w:rFonts w:asciiTheme="majorHAnsi" w:eastAsiaTheme="majorEastAsia" w:hAnsiTheme="majorHAnsi" w:cstheme="majorBidi"/>
          <w:color w:val="auto"/>
        </w:rPr>
        <w:t xml:space="preserve">Critical information to include under each experience is: title or role (if </w:t>
      </w:r>
      <w:r w:rsidR="001A4B0F" w:rsidRPr="52183CCF">
        <w:rPr>
          <w:rFonts w:asciiTheme="majorHAnsi" w:eastAsiaTheme="majorEastAsia" w:hAnsiTheme="majorHAnsi" w:cstheme="majorBidi"/>
          <w:color w:val="auto"/>
        </w:rPr>
        <w:t>applicable</w:t>
      </w:r>
      <w:r w:rsidR="00D44672" w:rsidRPr="52183CCF">
        <w:rPr>
          <w:rFonts w:asciiTheme="majorHAnsi" w:eastAsiaTheme="majorEastAsia" w:hAnsiTheme="majorHAnsi" w:cstheme="majorBidi"/>
          <w:color w:val="auto"/>
        </w:rPr>
        <w:t>)</w:t>
      </w:r>
      <w:r w:rsidR="00EA450F" w:rsidRPr="52183CCF">
        <w:rPr>
          <w:rFonts w:asciiTheme="majorHAnsi" w:eastAsiaTheme="majorEastAsia" w:hAnsiTheme="majorHAnsi" w:cstheme="majorBidi"/>
          <w:color w:val="auto"/>
        </w:rPr>
        <w:t xml:space="preserve">, </w:t>
      </w:r>
      <w:r w:rsidR="00D44672" w:rsidRPr="52183CCF">
        <w:rPr>
          <w:rFonts w:asciiTheme="majorHAnsi" w:eastAsiaTheme="majorEastAsia" w:hAnsiTheme="majorHAnsi" w:cstheme="majorBidi"/>
          <w:color w:val="auto"/>
        </w:rPr>
        <w:t>club or organization</w:t>
      </w:r>
      <w:r w:rsidR="008E2504" w:rsidRPr="52183CCF">
        <w:rPr>
          <w:rFonts w:asciiTheme="majorHAnsi" w:eastAsiaTheme="majorEastAsia" w:hAnsiTheme="majorHAnsi" w:cstheme="majorBidi"/>
          <w:color w:val="auto"/>
        </w:rPr>
        <w:t>,</w:t>
      </w:r>
      <w:r w:rsidR="00EA450F" w:rsidRPr="52183CCF">
        <w:rPr>
          <w:rFonts w:asciiTheme="majorHAnsi" w:eastAsiaTheme="majorEastAsia" w:hAnsiTheme="majorHAnsi" w:cstheme="majorBidi"/>
          <w:color w:val="auto"/>
        </w:rPr>
        <w:t xml:space="preserve"> city, dates of </w:t>
      </w:r>
      <w:r w:rsidR="008E2504" w:rsidRPr="52183CCF">
        <w:rPr>
          <w:rFonts w:asciiTheme="majorHAnsi" w:eastAsiaTheme="majorEastAsia" w:hAnsiTheme="majorHAnsi" w:cstheme="majorBidi"/>
          <w:color w:val="auto"/>
        </w:rPr>
        <w:t>involvement</w:t>
      </w:r>
      <w:r w:rsidR="00EA450F" w:rsidRPr="52183CCF">
        <w:rPr>
          <w:rFonts w:asciiTheme="majorHAnsi" w:eastAsiaTheme="majorEastAsia" w:hAnsiTheme="majorHAnsi" w:cstheme="majorBidi"/>
          <w:color w:val="auto"/>
        </w:rPr>
        <w:t xml:space="preserve">, and key </w:t>
      </w:r>
      <w:r w:rsidR="00044065" w:rsidRPr="52183CCF">
        <w:rPr>
          <w:rFonts w:asciiTheme="majorHAnsi" w:eastAsiaTheme="majorEastAsia" w:hAnsiTheme="majorHAnsi" w:cstheme="majorBidi"/>
          <w:color w:val="auto"/>
        </w:rPr>
        <w:lastRenderedPageBreak/>
        <w:t xml:space="preserve">learning and </w:t>
      </w:r>
      <w:r w:rsidR="00EA450F" w:rsidRPr="52183CCF">
        <w:rPr>
          <w:rFonts w:asciiTheme="majorHAnsi" w:eastAsiaTheme="majorEastAsia" w:hAnsiTheme="majorHAnsi" w:cstheme="majorBidi"/>
          <w:color w:val="auto"/>
        </w:rPr>
        <w:t xml:space="preserve">achievements. </w:t>
      </w:r>
      <w:r w:rsidR="00FA1837" w:rsidRPr="52183CCF">
        <w:rPr>
          <w:rFonts w:asciiTheme="majorHAnsi" w:eastAsiaTheme="majorEastAsia" w:hAnsiTheme="majorHAnsi" w:cstheme="majorBidi"/>
          <w:color w:val="auto"/>
        </w:rPr>
        <w:t>Depending on the type of experience you include, you may add anywhere from 1-3 accomplishment statements on your master resume.</w:t>
      </w:r>
    </w:p>
    <w:p w14:paraId="1AE2350E" w14:textId="3264B7D5" w:rsidR="000F4540" w:rsidRPr="00FF5312" w:rsidRDefault="000F4540" w:rsidP="00DC3C5F">
      <w:pPr>
        <w:ind w:left="142"/>
        <w:rPr>
          <w:rFonts w:asciiTheme="majorHAnsi" w:eastAsiaTheme="majorEastAsia" w:hAnsiTheme="majorHAnsi" w:cstheme="majorHAnsi"/>
          <w:color w:val="auto"/>
          <w:sz w:val="4"/>
          <w:szCs w:val="4"/>
        </w:rPr>
      </w:pPr>
    </w:p>
    <w:p w14:paraId="6D8460C2" w14:textId="44751D34" w:rsidR="00D607C7" w:rsidRPr="00472EDB" w:rsidRDefault="004A1307" w:rsidP="00DC3C5F">
      <w:pPr>
        <w:ind w:left="142"/>
        <w:rPr>
          <w:rFonts w:asciiTheme="majorHAnsi" w:hAnsiTheme="majorHAnsi" w:cstheme="majorHAnsi"/>
          <w:color w:val="auto"/>
        </w:rPr>
      </w:pPr>
      <w:r w:rsidRPr="6E897C62">
        <w:rPr>
          <w:rFonts w:ascii="Segoe UI Emoji" w:hAnsi="Segoe UI Emoji" w:cs="Segoe UI Emoji"/>
          <w:color w:val="auto"/>
        </w:rPr>
        <w:t xml:space="preserve">✏ </w:t>
      </w:r>
      <w:r w:rsidR="00D607C7" w:rsidRPr="6E897C62">
        <w:rPr>
          <w:rFonts w:asciiTheme="majorHAnsi" w:hAnsiTheme="majorHAnsi" w:cstheme="majorBidi"/>
          <w:color w:val="auto"/>
        </w:rPr>
        <w:t>Example:</w:t>
      </w:r>
    </w:p>
    <w:p w14:paraId="6D83A0E8" w14:textId="07EF7B61" w:rsidR="6E897C62" w:rsidRDefault="6E897C62" w:rsidP="6E897C62">
      <w:pPr>
        <w:rPr>
          <w:rFonts w:asciiTheme="majorHAnsi" w:hAnsiTheme="majorHAnsi" w:cstheme="majorBidi"/>
          <w:color w:val="auto"/>
        </w:rPr>
      </w:pPr>
      <w:r w:rsidRPr="6E897C62">
        <w:rPr>
          <w:rFonts w:asciiTheme="majorHAnsi" w:hAnsiTheme="majorHAnsi" w:cstheme="majorBidi"/>
          <w:b/>
          <w:bCs/>
          <w:color w:val="auto"/>
        </w:rPr>
        <w:t xml:space="preserve">Computer Engineering Student Ambassador   </w:t>
      </w:r>
      <w:r w:rsidRPr="6E897C62">
        <w:rPr>
          <w:rFonts w:asciiTheme="majorHAnsi" w:hAnsiTheme="majorHAnsi" w:cstheme="majorBidi"/>
          <w:color w:val="auto"/>
        </w:rPr>
        <w:t xml:space="preserve">                                 </w:t>
      </w:r>
      <w:r>
        <w:tab/>
      </w:r>
      <w:r>
        <w:tab/>
      </w:r>
      <w:r>
        <w:tab/>
      </w:r>
      <w:r w:rsidRPr="6E897C62">
        <w:rPr>
          <w:rFonts w:asciiTheme="majorHAnsi" w:hAnsiTheme="majorHAnsi" w:cstheme="majorBidi"/>
          <w:color w:val="auto"/>
        </w:rPr>
        <w:t>Sep. 2020 – Apr. 2021</w:t>
      </w:r>
    </w:p>
    <w:p w14:paraId="4008D914" w14:textId="6727D94B" w:rsidR="6E897C62" w:rsidRDefault="6E897C62" w:rsidP="6E897C62">
      <w:pPr>
        <w:rPr>
          <w:rFonts w:asciiTheme="majorHAnsi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 xml:space="preserve">University of Toronto, Toronto, ON                                                                          </w:t>
      </w:r>
    </w:p>
    <w:p w14:paraId="11D81A69" w14:textId="41C60E92" w:rsidR="6E897C62" w:rsidRDefault="6E897C62" w:rsidP="6E897C62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>Represented the student body of the Electrical and Computer Engineering department at school events including alumni talks and social networking events.</w:t>
      </w:r>
    </w:p>
    <w:p w14:paraId="5BF006EF" w14:textId="78972B64" w:rsidR="6E897C62" w:rsidRDefault="6E897C62" w:rsidP="6E897C62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>Promoted the faculty’s programs at university fairs and during outreach programs scheduled throughout the year.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3"/>
      </w:tblGrid>
      <w:tr w:rsidR="00EE272B" w:rsidRPr="00472EDB" w14:paraId="23DE523C" w14:textId="77777777" w:rsidTr="00B60EC9">
        <w:trPr>
          <w:trHeight w:val="1748"/>
        </w:trPr>
        <w:tc>
          <w:tcPr>
            <w:tcW w:w="9923" w:type="dxa"/>
          </w:tcPr>
          <w:p w14:paraId="35817ED3" w14:textId="45393481" w:rsidR="000D7B27" w:rsidRDefault="000D7B27" w:rsidP="00EE272B">
            <w:pPr>
              <w:rPr>
                <w:rFonts w:asciiTheme="majorHAnsi" w:hAnsiTheme="majorHAnsi" w:cstheme="majorHAnsi"/>
                <w:color w:val="auto"/>
              </w:rPr>
            </w:pPr>
            <w:r w:rsidRPr="006804BC">
              <w:rPr>
                <w:rFonts w:asciiTheme="majorHAnsi" w:hAnsiTheme="majorHAnsi" w:cstheme="majorHAnsi"/>
                <w:b/>
                <w:bCs/>
                <w:color w:val="auto"/>
              </w:rPr>
              <w:t>Hart House Debate Club</w:t>
            </w:r>
            <w:r w:rsidRPr="006804BC">
              <w:rPr>
                <w:rFonts w:asciiTheme="majorHAnsi" w:hAnsiTheme="majorHAnsi" w:cstheme="majorBidi"/>
                <w:b/>
                <w:bCs/>
                <w:color w:val="auto"/>
              </w:rPr>
              <w:t xml:space="preserve"> </w:t>
            </w:r>
            <w:r w:rsidR="006804BC" w:rsidRPr="006804BC">
              <w:rPr>
                <w:rFonts w:asciiTheme="majorHAnsi" w:hAnsiTheme="majorHAnsi" w:cstheme="majorBidi"/>
                <w:b/>
                <w:bCs/>
                <w:color w:val="auto"/>
              </w:rPr>
              <w:t>General Member</w:t>
            </w:r>
            <w:r w:rsidRPr="006804BC">
              <w:rPr>
                <w:rFonts w:asciiTheme="majorHAnsi" w:hAnsiTheme="majorHAnsi" w:cstheme="majorBidi"/>
                <w:b/>
                <w:bCs/>
                <w:color w:val="auto"/>
              </w:rPr>
              <w:t xml:space="preserve">                                 </w:t>
            </w:r>
            <w:r w:rsidR="006804BC">
              <w:rPr>
                <w:rFonts w:asciiTheme="majorHAnsi" w:hAnsiTheme="majorHAnsi" w:cstheme="majorBidi"/>
                <w:b/>
                <w:bCs/>
                <w:color w:val="auto"/>
              </w:rPr>
              <w:t xml:space="preserve">   </w:t>
            </w:r>
            <w:r w:rsidRPr="006804BC">
              <w:rPr>
                <w:rFonts w:asciiTheme="majorHAnsi" w:hAnsiTheme="majorHAnsi" w:cstheme="majorBidi"/>
                <w:b/>
                <w:bCs/>
                <w:color w:val="auto"/>
              </w:rPr>
              <w:t xml:space="preserve">                                               </w:t>
            </w:r>
            <w:r w:rsidRPr="6E897C62">
              <w:rPr>
                <w:rFonts w:asciiTheme="majorHAnsi" w:hAnsiTheme="majorHAnsi" w:cstheme="majorBidi"/>
                <w:color w:val="auto"/>
              </w:rPr>
              <w:t>Sep. 202</w:t>
            </w:r>
            <w:r>
              <w:rPr>
                <w:rFonts w:asciiTheme="majorHAnsi" w:hAnsiTheme="majorHAnsi" w:cstheme="majorBidi"/>
                <w:color w:val="auto"/>
              </w:rPr>
              <w:t>2</w:t>
            </w:r>
            <w:r w:rsidRPr="6E897C62">
              <w:rPr>
                <w:rFonts w:asciiTheme="majorHAnsi" w:hAnsiTheme="majorHAnsi" w:cstheme="majorBidi"/>
                <w:color w:val="auto"/>
              </w:rPr>
              <w:t xml:space="preserve"> – </w:t>
            </w:r>
            <w:r>
              <w:rPr>
                <w:rFonts w:asciiTheme="majorHAnsi" w:hAnsiTheme="majorHAnsi" w:cstheme="majorBidi"/>
                <w:color w:val="auto"/>
              </w:rPr>
              <w:t>Present</w:t>
            </w:r>
          </w:p>
          <w:p w14:paraId="1DCC5722" w14:textId="77777777" w:rsidR="006804BC" w:rsidRDefault="006804BC" w:rsidP="006804BC">
            <w:pPr>
              <w:rPr>
                <w:rFonts w:asciiTheme="majorHAnsi" w:hAnsiTheme="majorHAnsi" w:cstheme="majorBidi"/>
                <w:color w:val="auto"/>
              </w:rPr>
            </w:pPr>
            <w:r w:rsidRPr="6E897C62">
              <w:rPr>
                <w:rFonts w:asciiTheme="majorHAnsi" w:hAnsiTheme="majorHAnsi" w:cstheme="majorBidi"/>
                <w:color w:val="auto"/>
              </w:rPr>
              <w:t xml:space="preserve">University of Toronto, Toronto, ON      </w:t>
            </w:r>
          </w:p>
          <w:p w14:paraId="7D47FC3F" w14:textId="4ADE39BB" w:rsidR="006804BC" w:rsidRDefault="006804BC" w:rsidP="006804BC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Bidi"/>
                <w:color w:val="auto"/>
              </w:rPr>
            </w:pPr>
            <w:r>
              <w:rPr>
                <w:rFonts w:asciiTheme="majorHAnsi" w:hAnsiTheme="majorHAnsi" w:cstheme="majorBidi"/>
                <w:color w:val="auto"/>
              </w:rPr>
              <w:t>Participated in weekly debate practices organized within Hart House</w:t>
            </w:r>
          </w:p>
          <w:p w14:paraId="4A59A4E2" w14:textId="6031B116" w:rsidR="000C37A1" w:rsidRPr="006804BC" w:rsidRDefault="000C37A1" w:rsidP="006804BC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Bidi"/>
                <w:color w:val="auto"/>
              </w:rPr>
            </w:pPr>
            <w:r>
              <w:rPr>
                <w:rFonts w:asciiTheme="majorHAnsi" w:hAnsiTheme="majorHAnsi" w:cstheme="majorBidi"/>
                <w:color w:val="auto"/>
              </w:rPr>
              <w:t>Developed public speaking skills and ability to provide compelling arguments in a competitive environment</w:t>
            </w:r>
          </w:p>
          <w:p w14:paraId="29725699" w14:textId="77777777" w:rsidR="000D7B27" w:rsidRDefault="000D7B27" w:rsidP="00EE272B">
            <w:pPr>
              <w:rPr>
                <w:rFonts w:asciiTheme="majorHAnsi" w:hAnsiTheme="majorHAnsi" w:cstheme="majorHAnsi"/>
                <w:color w:val="auto"/>
              </w:rPr>
            </w:pPr>
          </w:p>
          <w:p w14:paraId="3C780B22" w14:textId="74E80E3C" w:rsidR="00EE272B" w:rsidRDefault="008D4F7C" w:rsidP="00EE272B">
            <w:pPr>
              <w:rPr>
                <w:rFonts w:asciiTheme="majorHAnsi" w:hAnsiTheme="majorHAnsi" w:cstheme="majorHAnsi"/>
                <w:color w:val="auto"/>
              </w:rPr>
            </w:pPr>
            <w:r w:rsidRPr="006804BC">
              <w:rPr>
                <w:rFonts w:asciiTheme="majorHAnsi" w:hAnsiTheme="majorHAnsi" w:cstheme="majorHAnsi"/>
                <w:b/>
                <w:bCs/>
                <w:color w:val="auto"/>
              </w:rPr>
              <w:t>University of Toronto Cannon Newspaper Writer</w:t>
            </w:r>
            <w:r w:rsidR="000D7B27">
              <w:rPr>
                <w:rFonts w:asciiTheme="majorHAnsi" w:hAnsiTheme="majorHAnsi" w:cstheme="majorHAnsi"/>
                <w:color w:val="auto"/>
              </w:rPr>
              <w:t xml:space="preserve">            </w:t>
            </w:r>
            <w:r w:rsidR="006804BC">
              <w:rPr>
                <w:rFonts w:asciiTheme="majorHAnsi" w:hAnsiTheme="majorHAnsi" w:cstheme="majorBidi"/>
                <w:color w:val="auto"/>
              </w:rPr>
              <w:t xml:space="preserve">                        </w:t>
            </w:r>
            <w:r w:rsidR="000D7B27" w:rsidRPr="006804BC">
              <w:rPr>
                <w:rFonts w:asciiTheme="majorHAnsi" w:hAnsiTheme="majorHAnsi" w:cstheme="majorBidi"/>
                <w:color w:val="auto"/>
              </w:rPr>
              <w:t xml:space="preserve">                                  </w:t>
            </w:r>
            <w:r w:rsidR="000D7B27" w:rsidRPr="6E897C62">
              <w:rPr>
                <w:rFonts w:asciiTheme="majorHAnsi" w:hAnsiTheme="majorHAnsi" w:cstheme="majorBidi"/>
                <w:color w:val="auto"/>
              </w:rPr>
              <w:t>Sep. 202</w:t>
            </w:r>
            <w:r w:rsidR="000D7B27">
              <w:rPr>
                <w:rFonts w:asciiTheme="majorHAnsi" w:hAnsiTheme="majorHAnsi" w:cstheme="majorBidi"/>
                <w:color w:val="auto"/>
              </w:rPr>
              <w:t>1</w:t>
            </w:r>
            <w:r w:rsidR="000D7B27" w:rsidRPr="6E897C62">
              <w:rPr>
                <w:rFonts w:asciiTheme="majorHAnsi" w:hAnsiTheme="majorHAnsi" w:cstheme="majorBidi"/>
                <w:color w:val="auto"/>
              </w:rPr>
              <w:t xml:space="preserve"> – </w:t>
            </w:r>
            <w:r w:rsidR="000D7B27">
              <w:rPr>
                <w:rFonts w:asciiTheme="majorHAnsi" w:hAnsiTheme="majorHAnsi" w:cstheme="majorBidi"/>
                <w:color w:val="auto"/>
              </w:rPr>
              <w:t>Present</w:t>
            </w:r>
          </w:p>
          <w:p w14:paraId="6649FFFC" w14:textId="6A44C9BB" w:rsidR="008D4F7C" w:rsidRDefault="006804BC" w:rsidP="00EE272B">
            <w:pPr>
              <w:rPr>
                <w:rFonts w:asciiTheme="majorHAnsi" w:hAnsiTheme="majorHAnsi" w:cstheme="majorBidi"/>
                <w:color w:val="auto"/>
              </w:rPr>
            </w:pPr>
            <w:r w:rsidRPr="6E897C62">
              <w:rPr>
                <w:rFonts w:asciiTheme="majorHAnsi" w:hAnsiTheme="majorHAnsi" w:cstheme="majorBidi"/>
                <w:color w:val="auto"/>
              </w:rPr>
              <w:t>University of Toronto, Toronto,</w:t>
            </w:r>
            <w:r>
              <w:rPr>
                <w:rFonts w:asciiTheme="majorHAnsi" w:hAnsiTheme="majorHAnsi" w:cstheme="majorBidi"/>
                <w:color w:val="auto"/>
              </w:rPr>
              <w:t xml:space="preserve"> ON</w:t>
            </w:r>
          </w:p>
          <w:p w14:paraId="2CCBC0FC" w14:textId="6D638DF4" w:rsidR="006804BC" w:rsidRDefault="006804BC" w:rsidP="006804BC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Wrote and proofread articles for monthly newspaper</w:t>
            </w:r>
          </w:p>
          <w:p w14:paraId="1F49B83D" w14:textId="452174DA" w:rsidR="000C37A1" w:rsidRDefault="000C37A1" w:rsidP="006804BC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Researched for topics and critically engaged with academic articles and studies</w:t>
            </w:r>
          </w:p>
          <w:p w14:paraId="634A48D9" w14:textId="77777777" w:rsidR="006804BC" w:rsidRPr="006804BC" w:rsidRDefault="006804BC" w:rsidP="006804BC">
            <w:pPr>
              <w:rPr>
                <w:rFonts w:asciiTheme="majorHAnsi" w:hAnsiTheme="majorHAnsi" w:cstheme="majorHAnsi"/>
                <w:color w:val="auto"/>
              </w:rPr>
            </w:pPr>
          </w:p>
          <w:p w14:paraId="0CD09B55" w14:textId="03141B31" w:rsidR="008D4F7C" w:rsidRDefault="008D4F7C" w:rsidP="00EE272B">
            <w:pPr>
              <w:rPr>
                <w:rFonts w:asciiTheme="majorHAnsi" w:hAnsiTheme="majorHAnsi" w:cstheme="majorHAnsi"/>
                <w:color w:val="auto"/>
              </w:rPr>
            </w:pPr>
            <w:r w:rsidRPr="006804BC">
              <w:rPr>
                <w:rFonts w:asciiTheme="majorHAnsi" w:hAnsiTheme="majorHAnsi" w:cstheme="majorHAnsi"/>
                <w:b/>
                <w:bCs/>
                <w:color w:val="auto"/>
              </w:rPr>
              <w:t>Senator O’Connor College School Peer Tutor</w:t>
            </w:r>
            <w:r w:rsidR="000D7B27" w:rsidRPr="006804BC">
              <w:rPr>
                <w:rFonts w:asciiTheme="majorHAnsi" w:hAnsiTheme="majorHAnsi" w:cstheme="majorHAnsi"/>
                <w:b/>
                <w:bCs/>
                <w:color w:val="auto"/>
              </w:rPr>
              <w:t xml:space="preserve">                 </w:t>
            </w:r>
            <w:r w:rsidR="006804BC">
              <w:rPr>
                <w:rFonts w:asciiTheme="majorHAnsi" w:hAnsiTheme="majorHAnsi" w:cstheme="majorHAnsi"/>
                <w:b/>
                <w:bCs/>
                <w:color w:val="auto"/>
              </w:rPr>
              <w:t xml:space="preserve"> </w:t>
            </w:r>
            <w:r w:rsidR="000D7B27" w:rsidRPr="006804BC">
              <w:rPr>
                <w:rFonts w:asciiTheme="majorHAnsi" w:hAnsiTheme="majorHAnsi" w:cstheme="majorHAnsi"/>
                <w:color w:val="auto"/>
              </w:rPr>
              <w:t xml:space="preserve">                                                        </w:t>
            </w:r>
            <w:r w:rsidR="000D7B27">
              <w:rPr>
                <w:rFonts w:asciiTheme="majorHAnsi" w:hAnsiTheme="majorHAnsi" w:cstheme="majorHAnsi"/>
                <w:color w:val="auto"/>
              </w:rPr>
              <w:t>Sep. 20</w:t>
            </w:r>
            <w:r w:rsidR="00DA69E7">
              <w:rPr>
                <w:rFonts w:asciiTheme="majorHAnsi" w:hAnsiTheme="majorHAnsi" w:cstheme="majorHAnsi"/>
                <w:color w:val="auto"/>
              </w:rPr>
              <w:t xml:space="preserve">19 </w:t>
            </w:r>
            <w:r w:rsidR="000D7B27" w:rsidRPr="6E897C62">
              <w:rPr>
                <w:rFonts w:asciiTheme="majorHAnsi" w:hAnsiTheme="majorHAnsi" w:cstheme="majorBidi"/>
                <w:color w:val="auto"/>
              </w:rPr>
              <w:t>–</w:t>
            </w:r>
            <w:r w:rsidR="000D7B27">
              <w:rPr>
                <w:rFonts w:asciiTheme="majorHAnsi" w:hAnsiTheme="majorHAnsi" w:cstheme="majorBidi"/>
                <w:color w:val="auto"/>
              </w:rPr>
              <w:t xml:space="preserve"> </w:t>
            </w:r>
            <w:r w:rsidR="00DA69E7">
              <w:rPr>
                <w:rFonts w:asciiTheme="majorHAnsi" w:hAnsiTheme="majorHAnsi" w:cstheme="majorBidi"/>
                <w:color w:val="auto"/>
              </w:rPr>
              <w:t>Jun</w:t>
            </w:r>
            <w:r w:rsidR="000D7B27">
              <w:rPr>
                <w:rFonts w:asciiTheme="majorHAnsi" w:hAnsiTheme="majorHAnsi" w:cstheme="majorBidi"/>
                <w:color w:val="auto"/>
              </w:rPr>
              <w:t>. 202</w:t>
            </w:r>
            <w:r w:rsidR="00DA69E7">
              <w:rPr>
                <w:rFonts w:asciiTheme="majorHAnsi" w:hAnsiTheme="majorHAnsi" w:cstheme="majorBidi"/>
                <w:color w:val="auto"/>
              </w:rPr>
              <w:t>1</w:t>
            </w:r>
          </w:p>
          <w:p w14:paraId="7181541B" w14:textId="2D3373FE" w:rsidR="008D4F7C" w:rsidRDefault="006804BC" w:rsidP="00EE272B">
            <w:pPr>
              <w:rPr>
                <w:rFonts w:asciiTheme="majorHAnsi" w:hAnsiTheme="majorHAnsi" w:cstheme="majorHAnsi"/>
                <w:color w:val="auto"/>
              </w:rPr>
            </w:pPr>
            <w:r w:rsidRPr="006804BC">
              <w:rPr>
                <w:rFonts w:asciiTheme="majorHAnsi" w:hAnsiTheme="majorHAnsi" w:cstheme="majorHAnsi"/>
                <w:color w:val="auto"/>
              </w:rPr>
              <w:t>Senator O’Connor College Schoo</w:t>
            </w:r>
            <w:r w:rsidRPr="006804BC">
              <w:rPr>
                <w:rFonts w:asciiTheme="majorHAnsi" w:hAnsiTheme="majorHAnsi" w:cstheme="majorHAnsi"/>
                <w:color w:val="auto"/>
              </w:rPr>
              <w:t>l, Toronto, ON</w:t>
            </w:r>
          </w:p>
          <w:p w14:paraId="29F5A773" w14:textId="2277C116" w:rsidR="006804BC" w:rsidRDefault="006804BC" w:rsidP="006804BC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Assisted underclassmen with studies in Mathematics over weekly sessions</w:t>
            </w:r>
          </w:p>
          <w:p w14:paraId="1CEA8E75" w14:textId="77777777" w:rsidR="006804BC" w:rsidRPr="006804BC" w:rsidRDefault="006804BC" w:rsidP="006804BC">
            <w:pPr>
              <w:rPr>
                <w:rFonts w:asciiTheme="majorHAnsi" w:hAnsiTheme="majorHAnsi" w:cstheme="majorHAnsi"/>
                <w:color w:val="auto"/>
              </w:rPr>
            </w:pPr>
          </w:p>
          <w:p w14:paraId="4FA6A9BF" w14:textId="342464B2" w:rsidR="008D4F7C" w:rsidRDefault="008D4F7C" w:rsidP="00EE272B">
            <w:pPr>
              <w:rPr>
                <w:rFonts w:asciiTheme="majorHAnsi" w:hAnsiTheme="majorHAnsi" w:cstheme="majorBidi"/>
                <w:color w:val="auto"/>
              </w:rPr>
            </w:pPr>
            <w:r w:rsidRPr="006804BC">
              <w:rPr>
                <w:rFonts w:asciiTheme="majorHAnsi" w:hAnsiTheme="majorHAnsi" w:cstheme="majorHAnsi"/>
                <w:b/>
                <w:bCs/>
                <w:color w:val="auto"/>
              </w:rPr>
              <w:t>Math League General Member</w:t>
            </w:r>
            <w:r w:rsidR="000D7B27" w:rsidRPr="006804BC">
              <w:rPr>
                <w:rFonts w:asciiTheme="majorHAnsi" w:hAnsiTheme="majorHAnsi" w:cstheme="majorHAnsi"/>
                <w:b/>
                <w:bCs/>
                <w:color w:val="auto"/>
              </w:rPr>
              <w:t xml:space="preserve">                         </w:t>
            </w:r>
            <w:r w:rsidR="000D7B27" w:rsidRPr="006804BC">
              <w:rPr>
                <w:rFonts w:asciiTheme="majorHAnsi" w:hAnsiTheme="majorHAnsi" w:cstheme="majorHAnsi"/>
                <w:color w:val="auto"/>
              </w:rPr>
              <w:t xml:space="preserve">                                                                          </w:t>
            </w:r>
            <w:r w:rsidR="000D7B27">
              <w:rPr>
                <w:rFonts w:asciiTheme="majorHAnsi" w:hAnsiTheme="majorHAnsi" w:cstheme="majorHAnsi"/>
                <w:color w:val="auto"/>
              </w:rPr>
              <w:t>Sep. 20</w:t>
            </w:r>
            <w:r w:rsidR="00DA69E7">
              <w:rPr>
                <w:rFonts w:asciiTheme="majorHAnsi" w:hAnsiTheme="majorHAnsi" w:cstheme="majorHAnsi"/>
                <w:color w:val="auto"/>
              </w:rPr>
              <w:t xml:space="preserve">19 </w:t>
            </w:r>
            <w:r w:rsidR="000D7B27" w:rsidRPr="6E897C62">
              <w:rPr>
                <w:rFonts w:asciiTheme="majorHAnsi" w:hAnsiTheme="majorHAnsi" w:cstheme="majorBidi"/>
                <w:color w:val="auto"/>
              </w:rPr>
              <w:t>–</w:t>
            </w:r>
            <w:r w:rsidR="000D7B27">
              <w:rPr>
                <w:rFonts w:asciiTheme="majorHAnsi" w:hAnsiTheme="majorHAnsi" w:cstheme="majorBidi"/>
                <w:color w:val="auto"/>
              </w:rPr>
              <w:t xml:space="preserve"> </w:t>
            </w:r>
            <w:r w:rsidR="00DA69E7">
              <w:rPr>
                <w:rFonts w:asciiTheme="majorHAnsi" w:hAnsiTheme="majorHAnsi" w:cstheme="majorBidi"/>
                <w:color w:val="auto"/>
              </w:rPr>
              <w:t>Jun</w:t>
            </w:r>
            <w:r w:rsidR="000D7B27">
              <w:rPr>
                <w:rFonts w:asciiTheme="majorHAnsi" w:hAnsiTheme="majorHAnsi" w:cstheme="majorBidi"/>
                <w:color w:val="auto"/>
              </w:rPr>
              <w:t>. 202</w:t>
            </w:r>
            <w:r w:rsidR="00DA69E7">
              <w:rPr>
                <w:rFonts w:asciiTheme="majorHAnsi" w:hAnsiTheme="majorHAnsi" w:cstheme="majorBidi"/>
                <w:color w:val="auto"/>
              </w:rPr>
              <w:t>1</w:t>
            </w:r>
          </w:p>
          <w:p w14:paraId="47CAEF02" w14:textId="77777777" w:rsidR="006804BC" w:rsidRPr="006804BC" w:rsidRDefault="006804BC" w:rsidP="006804BC">
            <w:pPr>
              <w:rPr>
                <w:rFonts w:asciiTheme="majorHAnsi" w:hAnsiTheme="majorHAnsi" w:cstheme="majorHAnsi"/>
                <w:color w:val="auto"/>
              </w:rPr>
            </w:pPr>
            <w:r w:rsidRPr="006804BC">
              <w:rPr>
                <w:rFonts w:asciiTheme="majorHAnsi" w:hAnsiTheme="majorHAnsi" w:cstheme="majorHAnsi"/>
                <w:color w:val="auto"/>
              </w:rPr>
              <w:t>Senator O’Connor College School, Toronto, ON</w:t>
            </w:r>
          </w:p>
          <w:p w14:paraId="5F83AE2D" w14:textId="19107A57" w:rsidR="001162BC" w:rsidRPr="001162BC" w:rsidRDefault="006804BC" w:rsidP="001162BC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Participated in writing monthly math contests</w:t>
            </w:r>
            <w:r w:rsidR="001162BC">
              <w:rPr>
                <w:rFonts w:asciiTheme="majorHAnsi" w:hAnsiTheme="majorHAnsi" w:cstheme="majorHAnsi"/>
                <w:color w:val="auto"/>
              </w:rPr>
              <w:t>, which encouraged critical thinking for mathematic concepts outside of curriculum</w:t>
            </w:r>
          </w:p>
          <w:p w14:paraId="4B733B07" w14:textId="77777777" w:rsidR="006804BC" w:rsidRPr="006804BC" w:rsidRDefault="006804BC" w:rsidP="006804BC">
            <w:pPr>
              <w:rPr>
                <w:rFonts w:asciiTheme="majorHAnsi" w:hAnsiTheme="majorHAnsi" w:cstheme="majorHAnsi"/>
                <w:color w:val="auto"/>
              </w:rPr>
            </w:pPr>
          </w:p>
          <w:p w14:paraId="52E56223" w14:textId="4F400BC6" w:rsidR="006804BC" w:rsidRPr="00472EDB" w:rsidRDefault="006804BC" w:rsidP="00EE272B">
            <w:pPr>
              <w:rPr>
                <w:rFonts w:asciiTheme="majorHAnsi" w:hAnsiTheme="majorHAnsi" w:cstheme="majorHAnsi"/>
                <w:color w:val="auto"/>
              </w:rPr>
            </w:pPr>
          </w:p>
        </w:tc>
      </w:tr>
    </w:tbl>
    <w:p w14:paraId="07547A01" w14:textId="77777777" w:rsidR="00EE272B" w:rsidRPr="00472EDB" w:rsidRDefault="00EE272B" w:rsidP="00EE272B">
      <w:pPr>
        <w:rPr>
          <w:rFonts w:asciiTheme="majorHAnsi" w:hAnsiTheme="majorHAnsi" w:cstheme="majorHAnsi"/>
          <w:color w:val="auto"/>
        </w:rPr>
      </w:pPr>
    </w:p>
    <w:p w14:paraId="7EAD7E23" w14:textId="4590D6F2" w:rsidR="009E56E2" w:rsidRPr="00472EDB" w:rsidRDefault="00C6581B" w:rsidP="007D5860">
      <w:pPr>
        <w:pStyle w:val="Heading1"/>
        <w:tabs>
          <w:tab w:val="left" w:pos="41"/>
        </w:tabs>
        <w:ind w:left="142"/>
        <w:rPr>
          <w:rFonts w:cstheme="majorHAnsi"/>
          <w:color w:val="auto"/>
        </w:rPr>
      </w:pPr>
      <w:r w:rsidRPr="00C6581B">
        <w:rPr>
          <w:rFonts w:ascii="Segoe UI Emoji" w:hAnsi="Segoe UI Emoji" w:cs="Segoe UI Emoji"/>
          <w:color w:val="auto"/>
        </w:rPr>
        <w:t>📜</w:t>
      </w:r>
      <w:r>
        <w:rPr>
          <w:rFonts w:ascii="Segoe UI Emoji" w:hAnsi="Segoe UI Emoji" w:cs="Segoe UI Emoji"/>
          <w:color w:val="auto"/>
        </w:rPr>
        <w:t xml:space="preserve"> </w:t>
      </w:r>
      <w:r w:rsidR="009E56E2">
        <w:rPr>
          <w:rFonts w:cstheme="majorHAnsi"/>
          <w:color w:val="auto"/>
        </w:rPr>
        <w:t>C</w:t>
      </w:r>
      <w:r w:rsidR="009E56E2" w:rsidRPr="00472EDB">
        <w:rPr>
          <w:rFonts w:cstheme="majorHAnsi"/>
          <w:color w:val="auto"/>
        </w:rPr>
        <w:t xml:space="preserve">ERTIFICATIONS &amp; TRAININGS </w:t>
      </w:r>
      <w:r w:rsidR="009E56E2" w:rsidRPr="00472EDB">
        <w:rPr>
          <w:rFonts w:cstheme="majorHAnsi"/>
          <w:b w:val="0"/>
          <w:color w:val="auto"/>
          <w:sz w:val="24"/>
        </w:rPr>
        <w:t>(Optional)</w:t>
      </w:r>
    </w:p>
    <w:p w14:paraId="0FCD78B4" w14:textId="548F970C" w:rsidR="00B37ECB" w:rsidRPr="00472EDB" w:rsidRDefault="00B37ECB" w:rsidP="004B4B98">
      <w:pPr>
        <w:ind w:left="142"/>
        <w:rPr>
          <w:rFonts w:asciiTheme="majorHAnsi" w:hAnsiTheme="majorHAnsi" w:cstheme="majorHAnsi"/>
          <w:color w:val="auto"/>
        </w:rPr>
      </w:pPr>
      <w:r w:rsidRPr="00472EDB">
        <w:rPr>
          <w:rFonts w:asciiTheme="majorHAnsi" w:hAnsiTheme="majorHAnsi" w:cstheme="majorHAnsi"/>
          <w:color w:val="auto"/>
        </w:rPr>
        <w:t>If you’ve completed or are working towards a certification/training, include the following in your master resume:</w:t>
      </w:r>
      <w:r w:rsidR="004B4B98">
        <w:rPr>
          <w:rFonts w:asciiTheme="majorHAnsi" w:hAnsiTheme="majorHAnsi" w:cstheme="majorHAnsi"/>
          <w:color w:val="auto"/>
        </w:rPr>
        <w:t xml:space="preserve"> t</w:t>
      </w:r>
      <w:r w:rsidRPr="004B4B98">
        <w:rPr>
          <w:rFonts w:asciiTheme="majorHAnsi" w:hAnsiTheme="majorHAnsi" w:cstheme="majorHAnsi"/>
          <w:color w:val="auto"/>
        </w:rPr>
        <w:t>itle</w:t>
      </w:r>
      <w:r w:rsidRPr="00472EDB">
        <w:rPr>
          <w:rFonts w:asciiTheme="majorHAnsi" w:hAnsiTheme="majorHAnsi" w:cstheme="majorHAnsi"/>
          <w:color w:val="auto"/>
        </w:rPr>
        <w:t xml:space="preserve"> of the certificate or training</w:t>
      </w:r>
      <w:r w:rsidR="004B4B98">
        <w:rPr>
          <w:rFonts w:asciiTheme="majorHAnsi" w:hAnsiTheme="majorHAnsi" w:cstheme="majorHAnsi"/>
          <w:color w:val="auto"/>
        </w:rPr>
        <w:t>, d</w:t>
      </w:r>
      <w:r w:rsidRPr="004B4B98">
        <w:rPr>
          <w:rFonts w:asciiTheme="majorHAnsi" w:hAnsiTheme="majorHAnsi" w:cstheme="majorHAnsi"/>
          <w:color w:val="auto"/>
        </w:rPr>
        <w:t>ate</w:t>
      </w:r>
      <w:r w:rsidRPr="00472EDB">
        <w:rPr>
          <w:rFonts w:asciiTheme="majorHAnsi" w:hAnsiTheme="majorHAnsi" w:cstheme="majorHAnsi"/>
          <w:color w:val="auto"/>
        </w:rPr>
        <w:t xml:space="preserve"> in which it was received or “in progress</w:t>
      </w:r>
      <w:r w:rsidR="004B4B98">
        <w:rPr>
          <w:rFonts w:asciiTheme="majorHAnsi" w:hAnsiTheme="majorHAnsi" w:cstheme="majorHAnsi"/>
          <w:color w:val="auto"/>
        </w:rPr>
        <w:t xml:space="preserve">”, </w:t>
      </w:r>
      <w:r w:rsidR="005D205B">
        <w:rPr>
          <w:rFonts w:asciiTheme="majorHAnsi" w:hAnsiTheme="majorHAnsi" w:cstheme="majorHAnsi"/>
          <w:color w:val="auto"/>
        </w:rPr>
        <w:t xml:space="preserve">and </w:t>
      </w:r>
      <w:r w:rsidR="00004D2A">
        <w:rPr>
          <w:rFonts w:asciiTheme="majorHAnsi" w:hAnsiTheme="majorHAnsi" w:cstheme="majorHAnsi"/>
          <w:color w:val="auto"/>
        </w:rPr>
        <w:t>h</w:t>
      </w:r>
      <w:r w:rsidRPr="004B4B98">
        <w:rPr>
          <w:rFonts w:asciiTheme="majorHAnsi" w:hAnsiTheme="majorHAnsi" w:cstheme="majorHAnsi"/>
          <w:color w:val="auto"/>
        </w:rPr>
        <w:t>ighlights</w:t>
      </w:r>
      <w:r w:rsidR="005D205B">
        <w:rPr>
          <w:rFonts w:asciiTheme="majorHAnsi" w:hAnsiTheme="majorHAnsi" w:cstheme="majorHAnsi"/>
          <w:color w:val="auto"/>
        </w:rPr>
        <w:t xml:space="preserve"> </w:t>
      </w:r>
      <w:r w:rsidR="00F94C57">
        <w:rPr>
          <w:rFonts w:asciiTheme="majorHAnsi" w:hAnsiTheme="majorHAnsi" w:cstheme="majorHAnsi"/>
          <w:color w:val="auto"/>
        </w:rPr>
        <w:t>or summary</w:t>
      </w:r>
      <w:r w:rsidR="00180A66">
        <w:rPr>
          <w:rFonts w:asciiTheme="majorHAnsi" w:hAnsiTheme="majorHAnsi" w:cstheme="majorHAnsi"/>
          <w:color w:val="auto"/>
        </w:rPr>
        <w:t xml:space="preserve"> </w:t>
      </w:r>
      <w:r w:rsidR="005D205B">
        <w:rPr>
          <w:rFonts w:asciiTheme="majorHAnsi" w:hAnsiTheme="majorHAnsi" w:cstheme="majorHAnsi"/>
          <w:color w:val="auto"/>
        </w:rPr>
        <w:t>(if applicable).</w:t>
      </w:r>
    </w:p>
    <w:p w14:paraId="69349A77" w14:textId="77777777" w:rsidR="00196382" w:rsidRPr="004E033B" w:rsidRDefault="00196382" w:rsidP="00196382">
      <w:pPr>
        <w:ind w:firstLine="142"/>
        <w:rPr>
          <w:rFonts w:asciiTheme="majorHAnsi" w:hAnsiTheme="majorHAnsi" w:cstheme="majorHAnsi"/>
          <w:b/>
          <w:color w:val="auto"/>
          <w:sz w:val="4"/>
          <w:szCs w:val="4"/>
        </w:rPr>
      </w:pPr>
    </w:p>
    <w:p w14:paraId="3F384201" w14:textId="270B51AB" w:rsidR="00F93981" w:rsidRPr="00472EDB" w:rsidRDefault="00F93981" w:rsidP="00F93981">
      <w:pPr>
        <w:ind w:left="142"/>
        <w:rPr>
          <w:rFonts w:asciiTheme="majorHAnsi" w:hAnsiTheme="majorHAnsi" w:cstheme="majorHAnsi"/>
          <w:color w:val="auto"/>
        </w:rPr>
      </w:pPr>
      <w:r>
        <w:rPr>
          <w:rFonts w:ascii="Segoe UI Emoji" w:hAnsi="Segoe UI Emoji" w:cs="Segoe UI Emoji"/>
          <w:color w:val="auto"/>
        </w:rPr>
        <w:t xml:space="preserve">✏ </w:t>
      </w:r>
      <w:r w:rsidRPr="00472EDB">
        <w:rPr>
          <w:rFonts w:asciiTheme="majorHAnsi" w:hAnsiTheme="majorHAnsi" w:cstheme="majorHAnsi"/>
          <w:color w:val="auto"/>
        </w:rPr>
        <w:t>Example:</w:t>
      </w:r>
    </w:p>
    <w:p w14:paraId="6537F28F" w14:textId="6B832215" w:rsidR="00EE272B" w:rsidRPr="00F0357B" w:rsidRDefault="00876FD1" w:rsidP="6E897C62">
      <w:pPr>
        <w:ind w:firstLine="142"/>
        <w:rPr>
          <w:rFonts w:asciiTheme="majorHAnsi" w:hAnsiTheme="majorHAnsi" w:cstheme="majorBidi"/>
          <w:color w:val="auto"/>
        </w:rPr>
      </w:pPr>
      <w:r w:rsidRPr="6E897C62">
        <w:rPr>
          <w:rFonts w:asciiTheme="majorHAnsi" w:hAnsiTheme="majorHAnsi" w:cstheme="majorBidi"/>
          <w:b/>
          <w:bCs/>
          <w:color w:val="auto"/>
        </w:rPr>
        <w:t>First Aid and CPR, WHMIS, and Fall Safety Awareness</w:t>
      </w:r>
      <w:r w:rsidR="001624A4" w:rsidRPr="6E897C62">
        <w:rPr>
          <w:rFonts w:asciiTheme="majorHAnsi" w:hAnsiTheme="majorHAnsi" w:cstheme="majorBidi"/>
          <w:b/>
          <w:bCs/>
          <w:color w:val="auto"/>
        </w:rPr>
        <w:t xml:space="preserve"> </w:t>
      </w:r>
      <w:r w:rsidR="00F0357B" w:rsidRPr="6E897C62">
        <w:rPr>
          <w:rFonts w:asciiTheme="majorHAnsi" w:hAnsiTheme="majorHAnsi" w:cstheme="majorBidi"/>
          <w:color w:val="auto"/>
        </w:rPr>
        <w:t>(in progress</w:t>
      </w:r>
      <w:r w:rsidR="11D5F233" w:rsidRPr="6E897C62">
        <w:rPr>
          <w:rFonts w:asciiTheme="majorHAnsi" w:hAnsiTheme="majorHAnsi" w:cstheme="majorBidi"/>
          <w:color w:val="auto"/>
        </w:rPr>
        <w:t xml:space="preserve">) </w:t>
      </w:r>
      <w:r>
        <w:tab/>
      </w:r>
      <w:r>
        <w:tab/>
      </w:r>
      <w:r w:rsidR="00F2261D">
        <w:t xml:space="preserve">                  </w:t>
      </w:r>
      <w:r w:rsidR="001624A4" w:rsidRPr="6E897C62">
        <w:rPr>
          <w:rFonts w:asciiTheme="majorHAnsi" w:hAnsiTheme="majorHAnsi" w:cstheme="majorBidi"/>
          <w:color w:val="auto"/>
        </w:rPr>
        <w:t>Jun</w:t>
      </w:r>
      <w:r w:rsidR="7F8EB3C5" w:rsidRPr="6E897C62">
        <w:rPr>
          <w:rFonts w:asciiTheme="majorHAnsi" w:hAnsiTheme="majorHAnsi" w:cstheme="majorBidi"/>
          <w:color w:val="auto"/>
        </w:rPr>
        <w:t>.</w:t>
      </w:r>
      <w:r w:rsidR="001624A4" w:rsidRPr="6E897C62">
        <w:rPr>
          <w:rFonts w:asciiTheme="majorHAnsi" w:hAnsiTheme="majorHAnsi" w:cstheme="majorBidi"/>
          <w:color w:val="auto"/>
        </w:rPr>
        <w:t xml:space="preserve"> 20</w:t>
      </w:r>
      <w:r w:rsidR="00F0357B" w:rsidRPr="6E897C62">
        <w:rPr>
          <w:rFonts w:asciiTheme="majorHAnsi" w:hAnsiTheme="majorHAnsi" w:cstheme="majorBidi"/>
          <w:color w:val="auto"/>
        </w:rPr>
        <w:t>22</w:t>
      </w:r>
      <w:r w:rsidR="00AE2E75" w:rsidRPr="6E897C62">
        <w:rPr>
          <w:rFonts w:asciiTheme="majorHAnsi" w:hAnsiTheme="majorHAnsi" w:cstheme="majorBidi"/>
          <w:color w:val="auto"/>
        </w:rPr>
        <w:t xml:space="preserve"> (expected)</w:t>
      </w:r>
    </w:p>
    <w:p w14:paraId="57530CBE" w14:textId="4B2AA186" w:rsidR="00A66335" w:rsidRPr="00A66335" w:rsidRDefault="00A66335" w:rsidP="75678FE5">
      <w:pPr>
        <w:ind w:firstLine="142"/>
        <w:rPr>
          <w:rFonts w:asciiTheme="majorHAnsi" w:hAnsiTheme="majorHAnsi" w:cstheme="majorBidi"/>
          <w:color w:val="auto"/>
        </w:rPr>
      </w:pPr>
      <w:r w:rsidRPr="124CBAD3">
        <w:rPr>
          <w:rFonts w:asciiTheme="majorHAnsi" w:hAnsiTheme="majorHAnsi" w:cstheme="majorBidi"/>
          <w:color w:val="auto"/>
        </w:rPr>
        <w:t>Canadian Red Cross, Toronto, ON</w:t>
      </w:r>
    </w:p>
    <w:tbl>
      <w:tblPr>
        <w:tblStyle w:val="TableGrid"/>
        <w:tblW w:w="10072" w:type="dxa"/>
        <w:tblInd w:w="137" w:type="dxa"/>
        <w:tblLook w:val="04A0" w:firstRow="1" w:lastRow="0" w:firstColumn="1" w:lastColumn="0" w:noHBand="0" w:noVBand="1"/>
      </w:tblPr>
      <w:tblGrid>
        <w:gridCol w:w="10072"/>
      </w:tblGrid>
      <w:tr w:rsidR="00EE272B" w:rsidRPr="00472EDB" w14:paraId="6DFB9E20" w14:textId="77777777" w:rsidTr="00635F8C">
        <w:trPr>
          <w:trHeight w:val="610"/>
        </w:trPr>
        <w:tc>
          <w:tcPr>
            <w:tcW w:w="10072" w:type="dxa"/>
          </w:tcPr>
          <w:p w14:paraId="70DF9E56" w14:textId="77777777" w:rsidR="00EE272B" w:rsidRPr="00472EDB" w:rsidRDefault="00EE272B" w:rsidP="00EE272B">
            <w:pPr>
              <w:rPr>
                <w:rFonts w:asciiTheme="majorHAnsi" w:hAnsiTheme="majorHAnsi" w:cstheme="majorHAnsi"/>
                <w:color w:val="auto"/>
              </w:rPr>
            </w:pPr>
          </w:p>
        </w:tc>
      </w:tr>
    </w:tbl>
    <w:p w14:paraId="44E871BC" w14:textId="77777777" w:rsidR="00EE272B" w:rsidRPr="00472EDB" w:rsidRDefault="00EE272B" w:rsidP="00EE272B">
      <w:pPr>
        <w:rPr>
          <w:rFonts w:asciiTheme="majorHAnsi" w:hAnsiTheme="majorHAnsi" w:cstheme="majorHAnsi"/>
          <w:color w:val="auto"/>
        </w:rPr>
      </w:pPr>
    </w:p>
    <w:p w14:paraId="0D62BF69" w14:textId="48281E60" w:rsidR="009E56E2" w:rsidRPr="00472EDB" w:rsidRDefault="3850F3F7" w:rsidP="2CE272BE">
      <w:pPr>
        <w:pStyle w:val="Heading1"/>
        <w:tabs>
          <w:tab w:val="left" w:pos="41"/>
        </w:tabs>
        <w:ind w:left="142"/>
        <w:rPr>
          <w:color w:val="auto"/>
        </w:rPr>
      </w:pPr>
      <w:r w:rsidRPr="2CE272BE">
        <w:rPr>
          <w:rFonts w:ascii="Segoe UI Emoji" w:hAnsi="Segoe UI Emoji" w:cs="Segoe UI Emoji"/>
          <w:color w:val="auto"/>
        </w:rPr>
        <w:lastRenderedPageBreak/>
        <w:t>🏆</w:t>
      </w:r>
      <w:r w:rsidR="30683E56" w:rsidRPr="2CE272BE">
        <w:rPr>
          <w:rFonts w:ascii="Segoe UI Emoji" w:hAnsi="Segoe UI Emoji" w:cs="Segoe UI Emoji"/>
          <w:color w:val="auto"/>
        </w:rPr>
        <w:t xml:space="preserve"> </w:t>
      </w:r>
      <w:r w:rsidR="1C9F87E7" w:rsidRPr="2CE272BE">
        <w:rPr>
          <w:color w:val="auto"/>
        </w:rPr>
        <w:t xml:space="preserve">accomplishments &amp; awards </w:t>
      </w:r>
      <w:r w:rsidR="1C9F87E7" w:rsidRPr="2CE272BE">
        <w:rPr>
          <w:b w:val="0"/>
          <w:color w:val="auto"/>
          <w:sz w:val="24"/>
          <w:szCs w:val="24"/>
        </w:rPr>
        <w:t>(Optional)</w:t>
      </w:r>
    </w:p>
    <w:p w14:paraId="3761BCD7" w14:textId="5A70867D" w:rsidR="005A02ED" w:rsidRPr="00734E43" w:rsidRDefault="005A02ED" w:rsidP="124CBAD3">
      <w:pPr>
        <w:pStyle w:val="ListParagraph"/>
        <w:ind w:left="142"/>
        <w:rPr>
          <w:rFonts w:asciiTheme="majorHAnsi" w:hAnsiTheme="majorHAnsi" w:cstheme="majorBidi"/>
          <w:color w:val="auto"/>
        </w:rPr>
      </w:pPr>
      <w:r w:rsidRPr="124CBAD3">
        <w:rPr>
          <w:rFonts w:asciiTheme="majorHAnsi" w:hAnsiTheme="majorHAnsi" w:cstheme="majorBidi"/>
          <w:color w:val="auto"/>
        </w:rPr>
        <w:t xml:space="preserve">Remember, </w:t>
      </w:r>
      <w:r w:rsidR="005D2B5C" w:rsidRPr="124CBAD3">
        <w:rPr>
          <w:rFonts w:asciiTheme="majorHAnsi" w:hAnsiTheme="majorHAnsi" w:cstheme="majorBidi"/>
          <w:color w:val="auto"/>
        </w:rPr>
        <w:t xml:space="preserve">certain </w:t>
      </w:r>
      <w:r w:rsidRPr="124CBAD3">
        <w:rPr>
          <w:rFonts w:asciiTheme="majorHAnsi" w:hAnsiTheme="majorHAnsi" w:cstheme="majorBidi"/>
          <w:color w:val="auto"/>
        </w:rPr>
        <w:t xml:space="preserve">awards and accomplishments may appear in other sections of your resume. </w:t>
      </w:r>
      <w:r w:rsidR="005D2B5C" w:rsidRPr="124CBAD3">
        <w:rPr>
          <w:rFonts w:asciiTheme="majorHAnsi" w:hAnsiTheme="majorHAnsi" w:cstheme="majorBidi"/>
          <w:color w:val="auto"/>
        </w:rPr>
        <w:t>For those that make sense</w:t>
      </w:r>
      <w:r w:rsidR="00195AC7" w:rsidRPr="124CBAD3">
        <w:rPr>
          <w:rFonts w:asciiTheme="majorHAnsi" w:hAnsiTheme="majorHAnsi" w:cstheme="majorBidi"/>
          <w:color w:val="auto"/>
        </w:rPr>
        <w:t xml:space="preserve"> to </w:t>
      </w:r>
      <w:r w:rsidR="005D2B5C" w:rsidRPr="124CBAD3">
        <w:rPr>
          <w:rFonts w:asciiTheme="majorHAnsi" w:hAnsiTheme="majorHAnsi" w:cstheme="majorBidi"/>
          <w:color w:val="auto"/>
        </w:rPr>
        <w:t xml:space="preserve">draw out separately, </w:t>
      </w:r>
      <w:r w:rsidR="00195AC7" w:rsidRPr="124CBAD3">
        <w:rPr>
          <w:rFonts w:asciiTheme="majorHAnsi" w:hAnsiTheme="majorHAnsi" w:cstheme="majorBidi"/>
          <w:color w:val="auto"/>
        </w:rPr>
        <w:t xml:space="preserve">include </w:t>
      </w:r>
      <w:r w:rsidR="005D2B5C" w:rsidRPr="124CBAD3">
        <w:rPr>
          <w:rFonts w:asciiTheme="majorHAnsi" w:hAnsiTheme="majorHAnsi" w:cstheme="majorBidi"/>
          <w:color w:val="auto"/>
        </w:rPr>
        <w:t>them</w:t>
      </w:r>
      <w:r w:rsidR="00195AC7" w:rsidRPr="124CBAD3">
        <w:rPr>
          <w:rFonts w:asciiTheme="majorHAnsi" w:hAnsiTheme="majorHAnsi" w:cstheme="majorBidi"/>
          <w:color w:val="auto"/>
        </w:rPr>
        <w:t xml:space="preserve"> in </w:t>
      </w:r>
      <w:r w:rsidR="00B127C0" w:rsidRPr="124CBAD3">
        <w:rPr>
          <w:rFonts w:asciiTheme="majorHAnsi" w:hAnsiTheme="majorHAnsi" w:cstheme="majorBidi"/>
          <w:color w:val="auto"/>
        </w:rPr>
        <w:t>this</w:t>
      </w:r>
      <w:r w:rsidR="00195AC7" w:rsidRPr="124CBAD3">
        <w:rPr>
          <w:rFonts w:asciiTheme="majorHAnsi" w:hAnsiTheme="majorHAnsi" w:cstheme="majorBidi"/>
          <w:color w:val="auto"/>
        </w:rPr>
        <w:t xml:space="preserve"> section</w:t>
      </w:r>
      <w:r w:rsidR="005D2B5C" w:rsidRPr="124CBAD3">
        <w:rPr>
          <w:rFonts w:asciiTheme="majorHAnsi" w:hAnsiTheme="majorHAnsi" w:cstheme="majorBidi"/>
          <w:color w:val="auto"/>
        </w:rPr>
        <w:t>. M</w:t>
      </w:r>
      <w:r w:rsidR="00195AC7" w:rsidRPr="124CBAD3">
        <w:rPr>
          <w:rFonts w:asciiTheme="majorHAnsi" w:hAnsiTheme="majorHAnsi" w:cstheme="majorBidi"/>
          <w:color w:val="auto"/>
        </w:rPr>
        <w:t xml:space="preserve">ake sure to include the </w:t>
      </w:r>
      <w:r w:rsidR="00E7321C" w:rsidRPr="124CBAD3">
        <w:rPr>
          <w:rFonts w:asciiTheme="majorHAnsi" w:hAnsiTheme="majorHAnsi" w:cstheme="majorBidi"/>
          <w:color w:val="auto"/>
        </w:rPr>
        <w:t>title of the award, date in which it was received, the amount you received</w:t>
      </w:r>
      <w:r w:rsidR="005A202C" w:rsidRPr="124CBAD3">
        <w:rPr>
          <w:rFonts w:asciiTheme="majorHAnsi" w:hAnsiTheme="majorHAnsi" w:cstheme="majorBidi"/>
          <w:color w:val="auto"/>
        </w:rPr>
        <w:t xml:space="preserve"> (if you won a scholarship or grant)</w:t>
      </w:r>
      <w:r w:rsidR="00E7321C" w:rsidRPr="124CBAD3">
        <w:rPr>
          <w:rFonts w:asciiTheme="majorHAnsi" w:hAnsiTheme="majorHAnsi" w:cstheme="majorBidi"/>
          <w:color w:val="auto"/>
        </w:rPr>
        <w:t>, and highlights or a summary of the selection criteria (if applicable).</w:t>
      </w:r>
    </w:p>
    <w:p w14:paraId="3123C77D" w14:textId="77777777" w:rsidR="005F2C4C" w:rsidRPr="00F2261D" w:rsidRDefault="005F2C4C" w:rsidP="00734E43">
      <w:pPr>
        <w:pStyle w:val="ListParagraph"/>
        <w:ind w:left="142"/>
        <w:rPr>
          <w:rFonts w:asciiTheme="majorHAnsi" w:hAnsiTheme="majorHAnsi" w:cstheme="majorHAnsi"/>
          <w:color w:val="auto"/>
          <w:sz w:val="4"/>
          <w:szCs w:val="4"/>
        </w:rPr>
      </w:pPr>
    </w:p>
    <w:p w14:paraId="34F4A3CB" w14:textId="77777777" w:rsidR="005F2C4C" w:rsidRPr="00472EDB" w:rsidRDefault="005F2C4C" w:rsidP="005F2C4C">
      <w:pPr>
        <w:ind w:left="142"/>
        <w:rPr>
          <w:rFonts w:asciiTheme="majorHAnsi" w:hAnsiTheme="majorHAnsi" w:cstheme="majorHAnsi"/>
          <w:color w:val="auto"/>
        </w:rPr>
      </w:pPr>
      <w:r w:rsidRPr="6E897C62">
        <w:rPr>
          <w:rFonts w:ascii="Segoe UI Emoji" w:hAnsi="Segoe UI Emoji" w:cs="Segoe UI Emoji"/>
          <w:color w:val="auto"/>
        </w:rPr>
        <w:t xml:space="preserve">✏ </w:t>
      </w:r>
      <w:r w:rsidRPr="6E897C62">
        <w:rPr>
          <w:rFonts w:asciiTheme="majorHAnsi" w:hAnsiTheme="majorHAnsi" w:cstheme="majorBidi"/>
          <w:color w:val="auto"/>
        </w:rPr>
        <w:t>Example:</w:t>
      </w:r>
    </w:p>
    <w:p w14:paraId="1928F5F9" w14:textId="5978B560" w:rsidR="6E897C62" w:rsidRDefault="6E897C62" w:rsidP="6E897C62">
      <w:pPr>
        <w:rPr>
          <w:rFonts w:asciiTheme="majorHAnsi" w:hAnsiTheme="majorHAnsi" w:cstheme="majorBidi"/>
          <w:color w:val="auto"/>
        </w:rPr>
      </w:pPr>
      <w:r w:rsidRPr="6E897C62">
        <w:rPr>
          <w:rFonts w:asciiTheme="majorHAnsi" w:hAnsiTheme="majorHAnsi" w:cstheme="majorBidi"/>
          <w:b/>
          <w:bCs/>
          <w:color w:val="auto"/>
        </w:rPr>
        <w:t xml:space="preserve">Engineering Design Scholarship      </w:t>
      </w:r>
      <w:r w:rsidRPr="6E897C62">
        <w:rPr>
          <w:rFonts w:asciiTheme="majorHAnsi" w:hAnsiTheme="majorHAnsi" w:cstheme="majorBidi"/>
          <w:color w:val="auto"/>
        </w:rPr>
        <w:t xml:space="preserve">                                                                   </w:t>
      </w:r>
      <w:r>
        <w:tab/>
      </w:r>
      <w:r>
        <w:tab/>
      </w:r>
      <w:r>
        <w:tab/>
      </w:r>
      <w:r>
        <w:tab/>
      </w:r>
      <w:r w:rsidRPr="6E897C62">
        <w:rPr>
          <w:rFonts w:asciiTheme="majorHAnsi" w:hAnsiTheme="majorHAnsi" w:cstheme="majorBidi"/>
          <w:color w:val="auto"/>
        </w:rPr>
        <w:t>Feb. 2021</w:t>
      </w:r>
      <w:r>
        <w:br/>
      </w:r>
      <w:r w:rsidRPr="6E897C62">
        <w:rPr>
          <w:rFonts w:asciiTheme="majorHAnsi" w:hAnsiTheme="majorHAnsi" w:cstheme="majorBidi"/>
          <w:color w:val="auto"/>
        </w:rPr>
        <w:t xml:space="preserve">University of Toronto, Toronto ON </w:t>
      </w:r>
    </w:p>
    <w:p w14:paraId="16940454" w14:textId="61697EAF" w:rsidR="6E897C62" w:rsidRDefault="6E897C62" w:rsidP="6E897C6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>Awarded $10,000 for producing an innovative and original design based on sound engineering and applied science principles.</w:t>
      </w:r>
    </w:p>
    <w:p w14:paraId="4F7F695B" w14:textId="0B1464C3" w:rsidR="6E897C62" w:rsidRDefault="6E897C62" w:rsidP="6E897C62">
      <w:pPr>
        <w:rPr>
          <w:rFonts w:asciiTheme="majorHAnsi" w:hAnsiTheme="majorHAnsi" w:cstheme="majorBidi"/>
          <w:color w:val="auto"/>
        </w:rPr>
      </w:pPr>
    </w:p>
    <w:tbl>
      <w:tblPr>
        <w:tblStyle w:val="TableGrid"/>
        <w:tblW w:w="10033" w:type="dxa"/>
        <w:tblInd w:w="137" w:type="dxa"/>
        <w:tblLook w:val="04A0" w:firstRow="1" w:lastRow="0" w:firstColumn="1" w:lastColumn="0" w:noHBand="0" w:noVBand="1"/>
      </w:tblPr>
      <w:tblGrid>
        <w:gridCol w:w="10033"/>
      </w:tblGrid>
      <w:tr w:rsidR="00EE272B" w:rsidRPr="00472EDB" w14:paraId="463F29E8" w14:textId="77777777" w:rsidTr="00635F8C">
        <w:trPr>
          <w:trHeight w:val="605"/>
        </w:trPr>
        <w:tc>
          <w:tcPr>
            <w:tcW w:w="10033" w:type="dxa"/>
          </w:tcPr>
          <w:p w14:paraId="3B7B4B86" w14:textId="7F3C4EB6" w:rsidR="00EE272B" w:rsidRPr="00472EDB" w:rsidRDefault="008B521A" w:rsidP="008B521A">
            <w:pPr>
              <w:rPr>
                <w:rFonts w:asciiTheme="majorHAnsi" w:hAnsiTheme="majorHAnsi" w:cstheme="majorHAnsi"/>
                <w:color w:val="auto"/>
              </w:rPr>
            </w:pPr>
            <w:r w:rsidRPr="008B521A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</w:tc>
      </w:tr>
    </w:tbl>
    <w:p w14:paraId="3A0FF5F2" w14:textId="77777777" w:rsidR="00EE272B" w:rsidRPr="00472EDB" w:rsidRDefault="00EE272B" w:rsidP="00EE272B">
      <w:pPr>
        <w:rPr>
          <w:rFonts w:asciiTheme="majorHAnsi" w:hAnsiTheme="majorHAnsi" w:cstheme="majorHAnsi"/>
          <w:color w:val="auto"/>
        </w:rPr>
      </w:pPr>
    </w:p>
    <w:p w14:paraId="73027BCC" w14:textId="074FE860" w:rsidR="009E56E2" w:rsidRPr="00472EDB" w:rsidRDefault="00632CB1" w:rsidP="75678FE5">
      <w:pPr>
        <w:pStyle w:val="Heading1"/>
        <w:tabs>
          <w:tab w:val="left" w:pos="41"/>
        </w:tabs>
        <w:ind w:left="142"/>
        <w:rPr>
          <w:color w:val="auto"/>
        </w:rPr>
      </w:pPr>
      <w:r>
        <w:rPr>
          <w:rFonts w:ascii="Segoe UI Emoji" w:hAnsi="Segoe UI Emoji" w:cs="Segoe UI Emoji"/>
          <w:color w:val="535353"/>
          <w:shd w:val="clear" w:color="auto" w:fill="FFFFFF"/>
        </w:rPr>
        <w:t xml:space="preserve">📖 </w:t>
      </w:r>
      <w:r w:rsidR="009E56E2" w:rsidRPr="75678FE5">
        <w:rPr>
          <w:color w:val="auto"/>
        </w:rPr>
        <w:t xml:space="preserve">Publications &amp; Presentations </w:t>
      </w:r>
      <w:r w:rsidR="009E56E2" w:rsidRPr="75678FE5">
        <w:rPr>
          <w:b w:val="0"/>
          <w:color w:val="auto"/>
          <w:sz w:val="24"/>
          <w:szCs w:val="24"/>
        </w:rPr>
        <w:t>(Optional)</w:t>
      </w:r>
    </w:p>
    <w:p w14:paraId="61829076" w14:textId="35CF1815" w:rsidR="00322E28" w:rsidRPr="00F2261D" w:rsidRDefault="005812F2" w:rsidP="00F2261D">
      <w:pPr>
        <w:ind w:left="142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When adding </w:t>
      </w:r>
      <w:r w:rsidR="002837CE">
        <w:rPr>
          <w:rFonts w:asciiTheme="majorHAnsi" w:hAnsiTheme="majorHAnsi" w:cstheme="majorHAnsi"/>
          <w:color w:val="auto"/>
        </w:rPr>
        <w:t xml:space="preserve">a publication or presentation, include </w:t>
      </w:r>
      <w:r>
        <w:rPr>
          <w:rFonts w:asciiTheme="majorHAnsi" w:hAnsiTheme="majorHAnsi" w:cstheme="majorHAnsi"/>
          <w:color w:val="auto"/>
        </w:rPr>
        <w:t>the following</w:t>
      </w:r>
      <w:r w:rsidR="002837CE">
        <w:rPr>
          <w:rFonts w:asciiTheme="majorHAnsi" w:hAnsiTheme="majorHAnsi" w:cstheme="majorHAnsi"/>
          <w:color w:val="auto"/>
        </w:rPr>
        <w:t>: title, where it appeared, month and year in which it appeared, and a link to publication (if applicable).</w:t>
      </w:r>
      <w:r w:rsidR="004A302C" w:rsidRPr="00F2261D">
        <w:rPr>
          <w:rFonts w:asciiTheme="majorHAnsi" w:hAnsiTheme="majorHAnsi" w:cstheme="majorHAnsi"/>
          <w:color w:val="auto"/>
        </w:rPr>
        <w:t xml:space="preserve"> </w:t>
      </w:r>
    </w:p>
    <w:tbl>
      <w:tblPr>
        <w:tblStyle w:val="TableGrid"/>
        <w:tblW w:w="10055" w:type="dxa"/>
        <w:tblInd w:w="137" w:type="dxa"/>
        <w:tblLook w:val="04A0" w:firstRow="1" w:lastRow="0" w:firstColumn="1" w:lastColumn="0" w:noHBand="0" w:noVBand="1"/>
      </w:tblPr>
      <w:tblGrid>
        <w:gridCol w:w="10055"/>
      </w:tblGrid>
      <w:tr w:rsidR="00EE272B" w:rsidRPr="00472EDB" w14:paraId="2BA226A1" w14:textId="77777777" w:rsidTr="00635F8C">
        <w:trPr>
          <w:trHeight w:val="571"/>
        </w:trPr>
        <w:tc>
          <w:tcPr>
            <w:tcW w:w="10055" w:type="dxa"/>
          </w:tcPr>
          <w:p w14:paraId="17AD93B2" w14:textId="77777777" w:rsidR="00EE272B" w:rsidRPr="00472EDB" w:rsidRDefault="00EE272B" w:rsidP="00322E28">
            <w:pPr>
              <w:rPr>
                <w:rFonts w:asciiTheme="majorHAnsi" w:hAnsiTheme="majorHAnsi" w:cstheme="majorHAnsi"/>
                <w:color w:val="auto"/>
              </w:rPr>
            </w:pPr>
          </w:p>
        </w:tc>
      </w:tr>
    </w:tbl>
    <w:p w14:paraId="54E02035" w14:textId="67D5D329" w:rsidR="00DA3F80" w:rsidRPr="00E944D8" w:rsidRDefault="00DA3F80" w:rsidP="000A10A4">
      <w:pPr>
        <w:pStyle w:val="Header"/>
        <w:rPr>
          <w:rFonts w:asciiTheme="majorHAnsi" w:hAnsiTheme="majorHAnsi" w:cstheme="majorHAnsi"/>
          <w:b/>
          <w:color w:val="FFC000"/>
        </w:rPr>
      </w:pPr>
    </w:p>
    <w:p w14:paraId="4C7D7B40" w14:textId="570C80D6" w:rsidR="727EEFDA" w:rsidRDefault="5FC81117" w:rsidP="2CE272BE">
      <w:pPr>
        <w:pStyle w:val="Heading1"/>
        <w:rPr>
          <w:rFonts w:ascii="Calibri" w:hAnsi="Calibri"/>
        </w:rPr>
      </w:pPr>
      <w:r w:rsidRPr="2CE272BE">
        <w:rPr>
          <w:rFonts w:ascii="Calibri" w:hAnsi="Calibri"/>
        </w:rPr>
        <w:t xml:space="preserve"> </w:t>
      </w:r>
      <w:r w:rsidR="7FD29F33" w:rsidRPr="2CE272BE">
        <w:rPr>
          <w:rFonts w:ascii="Calibri" w:hAnsi="Calibri"/>
        </w:rPr>
        <w:t>👏</w:t>
      </w:r>
      <w:r w:rsidR="4AD3ABBB" w:rsidRPr="2CE272BE">
        <w:rPr>
          <w:rFonts w:ascii="Calibri" w:hAnsi="Calibri"/>
        </w:rPr>
        <w:t xml:space="preserve"> </w:t>
      </w:r>
      <w:r w:rsidRPr="2CE272BE">
        <w:rPr>
          <w:rFonts w:ascii="Calibri" w:hAnsi="Calibri"/>
        </w:rPr>
        <w:t xml:space="preserve">Professional References </w:t>
      </w:r>
      <w:r w:rsidRPr="2CE272BE">
        <w:rPr>
          <w:b w:val="0"/>
          <w:color w:val="auto"/>
          <w:sz w:val="24"/>
          <w:szCs w:val="24"/>
        </w:rPr>
        <w:t>(Recommended)</w:t>
      </w:r>
    </w:p>
    <w:p w14:paraId="7C87CB40" w14:textId="10660503" w:rsidR="003A061D" w:rsidRPr="000D65BA" w:rsidRDefault="00EB22E2" w:rsidP="124CBAD3">
      <w:pPr>
        <w:ind w:left="142"/>
        <w:rPr>
          <w:rFonts w:asciiTheme="majorHAnsi" w:hAnsiTheme="majorHAnsi" w:cstheme="majorBidi"/>
          <w:color w:val="auto"/>
        </w:rPr>
      </w:pPr>
      <w:r w:rsidRPr="124CBAD3">
        <w:rPr>
          <w:rFonts w:asciiTheme="majorHAnsi" w:hAnsiTheme="majorHAnsi" w:cstheme="majorBidi"/>
          <w:color w:val="auto"/>
        </w:rPr>
        <w:t xml:space="preserve">Remember, professional references </w:t>
      </w:r>
      <w:r w:rsidR="722D6661" w:rsidRPr="124CBAD3">
        <w:rPr>
          <w:rFonts w:asciiTheme="majorHAnsi" w:hAnsiTheme="majorHAnsi" w:cstheme="majorBidi"/>
          <w:color w:val="auto"/>
        </w:rPr>
        <w:t>should not</w:t>
      </w:r>
      <w:r w:rsidRPr="124CBAD3">
        <w:rPr>
          <w:rFonts w:asciiTheme="majorHAnsi" w:hAnsiTheme="majorHAnsi" w:cstheme="majorBidi"/>
          <w:color w:val="auto"/>
        </w:rPr>
        <w:t xml:space="preserve"> be included on your targeted resume. However, it may be helpful to </w:t>
      </w:r>
      <w:r w:rsidR="00E26075" w:rsidRPr="124CBAD3">
        <w:rPr>
          <w:rFonts w:asciiTheme="majorHAnsi" w:hAnsiTheme="majorHAnsi" w:cstheme="majorBidi"/>
          <w:color w:val="auto"/>
        </w:rPr>
        <w:t xml:space="preserve">list them on your Master Resume. </w:t>
      </w:r>
      <w:r w:rsidR="003A061D" w:rsidRPr="124CBAD3">
        <w:rPr>
          <w:rFonts w:asciiTheme="majorHAnsi" w:hAnsiTheme="majorHAnsi" w:cstheme="majorBidi"/>
          <w:color w:val="auto"/>
        </w:rPr>
        <w:t xml:space="preserve">Make sure to include your reference’s full name, position title and organization, relationship to you (e.g., supervisor, TA, coach, mentor, etc.), and preferred email address and/or phone number. For information about </w:t>
      </w:r>
      <w:r w:rsidR="005865B0" w:rsidRPr="124CBAD3">
        <w:rPr>
          <w:rFonts w:asciiTheme="majorHAnsi" w:hAnsiTheme="majorHAnsi" w:cstheme="majorBidi"/>
          <w:color w:val="auto"/>
        </w:rPr>
        <w:t xml:space="preserve">who and how to ask for a reference, visit the </w:t>
      </w:r>
      <w:r w:rsidR="000D65BA" w:rsidRPr="124CBAD3">
        <w:rPr>
          <w:rFonts w:asciiTheme="majorHAnsi" w:hAnsiTheme="majorHAnsi" w:cstheme="majorBidi"/>
          <w:i/>
          <w:iCs/>
          <w:color w:val="auto"/>
        </w:rPr>
        <w:t xml:space="preserve">Professional References </w:t>
      </w:r>
      <w:r w:rsidR="000D65BA" w:rsidRPr="124CBAD3">
        <w:rPr>
          <w:rFonts w:asciiTheme="majorHAnsi" w:hAnsiTheme="majorHAnsi" w:cstheme="majorBidi"/>
          <w:color w:val="auto"/>
        </w:rPr>
        <w:t>lesson in Unit 4!</w:t>
      </w:r>
    </w:p>
    <w:p w14:paraId="49E83E0A" w14:textId="2F00977B" w:rsidR="00EB22E2" w:rsidRPr="00F2261D" w:rsidRDefault="00EB22E2" w:rsidP="3FB7C1AC">
      <w:pPr>
        <w:ind w:left="142"/>
        <w:rPr>
          <w:rFonts w:asciiTheme="majorHAnsi" w:hAnsiTheme="majorHAnsi" w:cstheme="majorBidi"/>
          <w:color w:val="auto"/>
          <w:sz w:val="4"/>
          <w:szCs w:val="4"/>
        </w:rPr>
      </w:pPr>
    </w:p>
    <w:p w14:paraId="60DBB99C" w14:textId="61EBCA21" w:rsidR="3C2823CB" w:rsidRDefault="3C2823CB" w:rsidP="3FB7C1AC">
      <w:pPr>
        <w:ind w:left="142"/>
        <w:rPr>
          <w:rFonts w:asciiTheme="majorHAnsi" w:hAnsiTheme="majorHAnsi" w:cstheme="majorBidi"/>
          <w:color w:val="auto"/>
        </w:rPr>
      </w:pPr>
      <w:r w:rsidRPr="3FB7C1AC">
        <w:rPr>
          <w:rFonts w:ascii="Segoe UI Emoji" w:hAnsi="Segoe UI Emoji" w:cs="Segoe UI Emoji"/>
          <w:color w:val="auto"/>
        </w:rPr>
        <w:t xml:space="preserve">✏ </w:t>
      </w:r>
      <w:r w:rsidRPr="3FB7C1AC">
        <w:rPr>
          <w:rFonts w:asciiTheme="majorHAnsi" w:hAnsiTheme="majorHAnsi" w:cstheme="majorBidi"/>
          <w:color w:val="auto"/>
        </w:rPr>
        <w:t>Example:</w:t>
      </w:r>
    </w:p>
    <w:p w14:paraId="1A1B1AAD" w14:textId="48A99E1D" w:rsidR="3C2823CB" w:rsidRPr="001544E7" w:rsidRDefault="00CF6CEC" w:rsidP="00857F2B">
      <w:pPr>
        <w:spacing w:after="0"/>
        <w:rPr>
          <w:rFonts w:asciiTheme="majorHAnsi" w:hAnsiTheme="majorHAnsi" w:cstheme="majorBidi"/>
          <w:color w:val="auto"/>
        </w:rPr>
      </w:pPr>
      <w:r>
        <w:rPr>
          <w:rFonts w:asciiTheme="majorHAnsi" w:hAnsiTheme="majorHAnsi" w:cstheme="majorBidi"/>
          <w:b/>
          <w:bCs/>
          <w:color w:val="auto"/>
        </w:rPr>
        <w:t xml:space="preserve">Sandy </w:t>
      </w:r>
      <w:proofErr w:type="spellStart"/>
      <w:r>
        <w:rPr>
          <w:rFonts w:asciiTheme="majorHAnsi" w:hAnsiTheme="majorHAnsi" w:cstheme="majorBidi"/>
          <w:b/>
          <w:bCs/>
          <w:color w:val="auto"/>
        </w:rPr>
        <w:t>Beech</w:t>
      </w:r>
      <w:proofErr w:type="spellEnd"/>
      <w:r w:rsidR="001544E7">
        <w:rPr>
          <w:rFonts w:asciiTheme="majorHAnsi" w:hAnsiTheme="majorHAnsi" w:cstheme="majorBidi"/>
          <w:b/>
          <w:bCs/>
          <w:color w:val="auto"/>
        </w:rPr>
        <w:t xml:space="preserve"> </w:t>
      </w:r>
      <w:r w:rsidR="001544E7">
        <w:rPr>
          <w:rFonts w:asciiTheme="majorHAnsi" w:hAnsiTheme="majorHAnsi" w:cstheme="majorBidi"/>
          <w:color w:val="auto"/>
        </w:rPr>
        <w:t>(direct supervisor)</w:t>
      </w:r>
    </w:p>
    <w:p w14:paraId="46C41910" w14:textId="603E77DF" w:rsidR="00CF6CEC" w:rsidRDefault="00BE1872" w:rsidP="00857F2B">
      <w:pPr>
        <w:spacing w:after="0"/>
        <w:rPr>
          <w:rFonts w:asciiTheme="majorHAnsi" w:hAnsiTheme="majorHAnsi" w:cstheme="majorBidi"/>
          <w:color w:val="auto"/>
        </w:rPr>
      </w:pPr>
      <w:r>
        <w:rPr>
          <w:rFonts w:asciiTheme="majorHAnsi" w:hAnsiTheme="majorHAnsi" w:cstheme="majorBidi"/>
          <w:color w:val="auto"/>
        </w:rPr>
        <w:t>Department Manager</w:t>
      </w:r>
      <w:r w:rsidR="00795838">
        <w:rPr>
          <w:rFonts w:asciiTheme="majorHAnsi" w:hAnsiTheme="majorHAnsi" w:cstheme="majorBidi"/>
          <w:color w:val="auto"/>
        </w:rPr>
        <w:t>, Walmart</w:t>
      </w:r>
    </w:p>
    <w:p w14:paraId="71C1626F" w14:textId="77777777" w:rsidR="00AF6873" w:rsidRDefault="00000000" w:rsidP="00857F2B">
      <w:pPr>
        <w:spacing w:after="0"/>
        <w:rPr>
          <w:rFonts w:asciiTheme="majorHAnsi" w:hAnsiTheme="majorHAnsi" w:cstheme="majorBidi"/>
          <w:color w:val="auto"/>
        </w:rPr>
      </w:pPr>
      <w:hyperlink r:id="rId15" w:history="1">
        <w:r w:rsidR="00AF6873" w:rsidRPr="00460E0B">
          <w:rPr>
            <w:rStyle w:val="Hyperlink"/>
            <w:rFonts w:asciiTheme="majorHAnsi" w:hAnsiTheme="majorHAnsi" w:cstheme="majorBidi"/>
          </w:rPr>
          <w:t>sandy.bee@walmart.ca</w:t>
        </w:r>
      </w:hyperlink>
    </w:p>
    <w:p w14:paraId="011D7C7E" w14:textId="743534E9" w:rsidR="00C55616" w:rsidRDefault="00AF6873" w:rsidP="00857F2B">
      <w:pPr>
        <w:spacing w:after="0"/>
        <w:rPr>
          <w:rFonts w:asciiTheme="majorHAnsi" w:hAnsiTheme="majorHAnsi" w:cstheme="majorBidi"/>
          <w:color w:val="auto"/>
        </w:rPr>
      </w:pPr>
      <w:r>
        <w:rPr>
          <w:rFonts w:asciiTheme="majorHAnsi" w:hAnsiTheme="majorHAnsi" w:cstheme="majorBidi"/>
          <w:color w:val="auto"/>
        </w:rPr>
        <w:t>(416) 399 - 0001</w:t>
      </w:r>
    </w:p>
    <w:tbl>
      <w:tblPr>
        <w:tblStyle w:val="TableGrid"/>
        <w:tblW w:w="10156" w:type="dxa"/>
        <w:tblLayout w:type="fixed"/>
        <w:tblLook w:val="06A0" w:firstRow="1" w:lastRow="0" w:firstColumn="1" w:lastColumn="0" w:noHBand="1" w:noVBand="1"/>
      </w:tblPr>
      <w:tblGrid>
        <w:gridCol w:w="10156"/>
      </w:tblGrid>
      <w:tr w:rsidR="3FB7C1AC" w14:paraId="71C27AEB" w14:textId="77777777" w:rsidTr="00635F8C">
        <w:trPr>
          <w:trHeight w:val="839"/>
        </w:trPr>
        <w:tc>
          <w:tcPr>
            <w:tcW w:w="10156" w:type="dxa"/>
          </w:tcPr>
          <w:p w14:paraId="2AACD31F" w14:textId="374943BD" w:rsidR="3FB7C1AC" w:rsidRDefault="3FB7C1AC" w:rsidP="09128A44">
            <w:pPr>
              <w:pStyle w:val="Heading1"/>
              <w:outlineLvl w:val="0"/>
              <w:rPr>
                <w:rFonts w:ascii="Calibri" w:hAnsi="Calibri"/>
                <w:bCs/>
                <w:caps w:val="0"/>
              </w:rPr>
            </w:pPr>
          </w:p>
        </w:tc>
      </w:tr>
    </w:tbl>
    <w:p w14:paraId="4479678A" w14:textId="45C7CD43" w:rsidR="00322E28" w:rsidRDefault="00322E28" w:rsidP="002E6809">
      <w:pPr>
        <w:pStyle w:val="Heading1"/>
        <w:rPr>
          <w:rFonts w:ascii="Calibri" w:hAnsi="Calibri"/>
          <w:caps w:val="0"/>
        </w:rPr>
      </w:pPr>
    </w:p>
    <w:sectPr w:rsidR="00322E28" w:rsidSect="00AE5BE5">
      <w:footerReference w:type="default" r:id="rId16"/>
      <w:footerReference w:type="first" r:id="rId17"/>
      <w:pgSz w:w="12240" w:h="15840" w:code="1"/>
      <w:pgMar w:top="1077" w:right="1077" w:bottom="1077" w:left="1077" w:header="862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72D9" w14:textId="77777777" w:rsidR="00685011" w:rsidRDefault="00685011" w:rsidP="00F534FB">
      <w:pPr>
        <w:spacing w:after="0"/>
      </w:pPr>
      <w:r>
        <w:separator/>
      </w:r>
    </w:p>
  </w:endnote>
  <w:endnote w:type="continuationSeparator" w:id="0">
    <w:p w14:paraId="5F760927" w14:textId="77777777" w:rsidR="00685011" w:rsidRDefault="00685011" w:rsidP="00F534FB">
      <w:pPr>
        <w:spacing w:after="0"/>
      </w:pPr>
      <w:r>
        <w:continuationSeparator/>
      </w:r>
    </w:p>
  </w:endnote>
  <w:endnote w:type="continuationNotice" w:id="1">
    <w:p w14:paraId="088B72CC" w14:textId="77777777" w:rsidR="00685011" w:rsidRDefault="0068501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00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3EA18" w14:textId="4ED328AD" w:rsidR="00AE5BE5" w:rsidRDefault="00AE5BE5">
        <w:pPr>
          <w:pStyle w:val="Footer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34E53863" wp14:editId="031FC6E1">
              <wp:simplePos x="0" y="0"/>
              <wp:positionH relativeFrom="page">
                <wp:align>right</wp:align>
              </wp:positionH>
              <wp:positionV relativeFrom="paragraph">
                <wp:posOffset>-210820</wp:posOffset>
              </wp:positionV>
              <wp:extent cx="3228975" cy="917029"/>
              <wp:effectExtent l="0" t="0" r="0" b="0"/>
              <wp:wrapNone/>
              <wp:docPr id="37" name="Pictur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28975" cy="9170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411E41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D9C6F4" w14:textId="323FA614" w:rsidR="00056FE7" w:rsidRDefault="00056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62C92" w14:textId="5299599A" w:rsidR="00F91183" w:rsidRDefault="00F91183">
    <w:pPr>
      <w:pStyle w:val="Footer"/>
    </w:pPr>
  </w:p>
  <w:p w14:paraId="562C75D1" w14:textId="77777777" w:rsidR="0024597F" w:rsidRDefault="00245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A651" w14:textId="77777777" w:rsidR="00685011" w:rsidRDefault="00685011" w:rsidP="00F534FB">
      <w:pPr>
        <w:spacing w:after="0"/>
      </w:pPr>
      <w:r>
        <w:separator/>
      </w:r>
    </w:p>
  </w:footnote>
  <w:footnote w:type="continuationSeparator" w:id="0">
    <w:p w14:paraId="5281D492" w14:textId="77777777" w:rsidR="00685011" w:rsidRDefault="00685011" w:rsidP="00F534FB">
      <w:pPr>
        <w:spacing w:after="0"/>
      </w:pPr>
      <w:r>
        <w:continuationSeparator/>
      </w:r>
    </w:p>
  </w:footnote>
  <w:footnote w:type="continuationNotice" w:id="1">
    <w:p w14:paraId="6DE3D800" w14:textId="77777777" w:rsidR="00685011" w:rsidRDefault="0068501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F278F1"/>
    <w:multiLevelType w:val="hybridMultilevel"/>
    <w:tmpl w:val="C994ACE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41C237E"/>
    <w:multiLevelType w:val="hybridMultilevel"/>
    <w:tmpl w:val="87984E72"/>
    <w:lvl w:ilvl="0" w:tplc="CCE4E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21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6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2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23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E8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6D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AB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A2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795"/>
    <w:multiLevelType w:val="hybridMultilevel"/>
    <w:tmpl w:val="245AE1FA"/>
    <w:lvl w:ilvl="0" w:tplc="C2EED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88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A9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E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A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82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A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8C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85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26E5"/>
    <w:multiLevelType w:val="hybridMultilevel"/>
    <w:tmpl w:val="C1EC3304"/>
    <w:lvl w:ilvl="0" w:tplc="7C703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4D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EE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05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04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C7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44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A4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A3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2A84E38"/>
    <w:multiLevelType w:val="hybridMultilevel"/>
    <w:tmpl w:val="F0AC9A68"/>
    <w:lvl w:ilvl="0" w:tplc="09B0E2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117379"/>
    <w:multiLevelType w:val="hybridMultilevel"/>
    <w:tmpl w:val="C592E5EE"/>
    <w:lvl w:ilvl="0" w:tplc="6002B56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33A47C2"/>
    <w:multiLevelType w:val="hybridMultilevel"/>
    <w:tmpl w:val="BA340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83BDF"/>
    <w:multiLevelType w:val="hybridMultilevel"/>
    <w:tmpl w:val="277ACB82"/>
    <w:lvl w:ilvl="0" w:tplc="B1E66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5A3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03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A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4B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25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80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4E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87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72D11"/>
    <w:multiLevelType w:val="hybridMultilevel"/>
    <w:tmpl w:val="6DF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0516C"/>
    <w:multiLevelType w:val="hybridMultilevel"/>
    <w:tmpl w:val="F710B0F2"/>
    <w:lvl w:ilvl="0" w:tplc="675C91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420EC"/>
    <w:multiLevelType w:val="hybridMultilevel"/>
    <w:tmpl w:val="7760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554343">
    <w:abstractNumId w:val="3"/>
  </w:num>
  <w:num w:numId="2" w16cid:durableId="1472475166">
    <w:abstractNumId w:val="2"/>
  </w:num>
  <w:num w:numId="3" w16cid:durableId="209146237">
    <w:abstractNumId w:val="4"/>
  </w:num>
  <w:num w:numId="4" w16cid:durableId="607465505">
    <w:abstractNumId w:val="9"/>
  </w:num>
  <w:num w:numId="5" w16cid:durableId="1014303705">
    <w:abstractNumId w:val="5"/>
  </w:num>
  <w:num w:numId="6" w16cid:durableId="139464917">
    <w:abstractNumId w:val="0"/>
  </w:num>
  <w:num w:numId="7" w16cid:durableId="1918245431">
    <w:abstractNumId w:val="6"/>
  </w:num>
  <w:num w:numId="8" w16cid:durableId="2133286695">
    <w:abstractNumId w:val="10"/>
  </w:num>
  <w:num w:numId="9" w16cid:durableId="751514493">
    <w:abstractNumId w:val="7"/>
  </w:num>
  <w:num w:numId="10" w16cid:durableId="1225870896">
    <w:abstractNumId w:val="1"/>
  </w:num>
  <w:num w:numId="11" w16cid:durableId="1178344579">
    <w:abstractNumId w:val="12"/>
  </w:num>
  <w:num w:numId="12" w16cid:durableId="132448802">
    <w:abstractNumId w:val="11"/>
  </w:num>
  <w:num w:numId="13" w16cid:durableId="31413975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21"/>
    <w:rsid w:val="00000C3A"/>
    <w:rsid w:val="00000D0C"/>
    <w:rsid w:val="00001A67"/>
    <w:rsid w:val="00002750"/>
    <w:rsid w:val="00004D2A"/>
    <w:rsid w:val="00004D4E"/>
    <w:rsid w:val="000065EF"/>
    <w:rsid w:val="00011895"/>
    <w:rsid w:val="000121A0"/>
    <w:rsid w:val="00013818"/>
    <w:rsid w:val="00015C85"/>
    <w:rsid w:val="00021614"/>
    <w:rsid w:val="00024730"/>
    <w:rsid w:val="000265DA"/>
    <w:rsid w:val="00026FD5"/>
    <w:rsid w:val="00027990"/>
    <w:rsid w:val="0003022F"/>
    <w:rsid w:val="0003455E"/>
    <w:rsid w:val="000348ED"/>
    <w:rsid w:val="00040CF1"/>
    <w:rsid w:val="000412F0"/>
    <w:rsid w:val="00041323"/>
    <w:rsid w:val="0004158B"/>
    <w:rsid w:val="00044065"/>
    <w:rsid w:val="000469A9"/>
    <w:rsid w:val="00051DFD"/>
    <w:rsid w:val="00054F84"/>
    <w:rsid w:val="00055487"/>
    <w:rsid w:val="00056FE7"/>
    <w:rsid w:val="000570FF"/>
    <w:rsid w:val="00057244"/>
    <w:rsid w:val="000609DB"/>
    <w:rsid w:val="00061C1E"/>
    <w:rsid w:val="00062C52"/>
    <w:rsid w:val="0006326B"/>
    <w:rsid w:val="000634BA"/>
    <w:rsid w:val="0006454B"/>
    <w:rsid w:val="00065029"/>
    <w:rsid w:val="00065C47"/>
    <w:rsid w:val="0007159A"/>
    <w:rsid w:val="00072929"/>
    <w:rsid w:val="000735C1"/>
    <w:rsid w:val="00075B13"/>
    <w:rsid w:val="00076B20"/>
    <w:rsid w:val="00080460"/>
    <w:rsid w:val="00083831"/>
    <w:rsid w:val="00085629"/>
    <w:rsid w:val="00087917"/>
    <w:rsid w:val="00092692"/>
    <w:rsid w:val="00093403"/>
    <w:rsid w:val="00095C5F"/>
    <w:rsid w:val="00096203"/>
    <w:rsid w:val="000A0229"/>
    <w:rsid w:val="000A0FA6"/>
    <w:rsid w:val="000A10A4"/>
    <w:rsid w:val="000A4345"/>
    <w:rsid w:val="000A5237"/>
    <w:rsid w:val="000A6C7B"/>
    <w:rsid w:val="000B33BF"/>
    <w:rsid w:val="000B44ED"/>
    <w:rsid w:val="000B4CBE"/>
    <w:rsid w:val="000C37A1"/>
    <w:rsid w:val="000C533E"/>
    <w:rsid w:val="000C78EB"/>
    <w:rsid w:val="000D6530"/>
    <w:rsid w:val="000D65BA"/>
    <w:rsid w:val="000D7B27"/>
    <w:rsid w:val="000E116D"/>
    <w:rsid w:val="000E24AC"/>
    <w:rsid w:val="000E3F48"/>
    <w:rsid w:val="000E456E"/>
    <w:rsid w:val="000E4A73"/>
    <w:rsid w:val="000E548D"/>
    <w:rsid w:val="000E5E3B"/>
    <w:rsid w:val="000F01E5"/>
    <w:rsid w:val="000F1500"/>
    <w:rsid w:val="000F430E"/>
    <w:rsid w:val="000F4540"/>
    <w:rsid w:val="000F4843"/>
    <w:rsid w:val="000F79EA"/>
    <w:rsid w:val="00106708"/>
    <w:rsid w:val="00110371"/>
    <w:rsid w:val="00114F37"/>
    <w:rsid w:val="001162BC"/>
    <w:rsid w:val="00117D23"/>
    <w:rsid w:val="001209D7"/>
    <w:rsid w:val="00123724"/>
    <w:rsid w:val="001268D4"/>
    <w:rsid w:val="0012758F"/>
    <w:rsid w:val="00131767"/>
    <w:rsid w:val="00131F78"/>
    <w:rsid w:val="00134F92"/>
    <w:rsid w:val="0013702C"/>
    <w:rsid w:val="00137DC1"/>
    <w:rsid w:val="00143224"/>
    <w:rsid w:val="00144243"/>
    <w:rsid w:val="00145B33"/>
    <w:rsid w:val="001468F3"/>
    <w:rsid w:val="001470B5"/>
    <w:rsid w:val="00152BAA"/>
    <w:rsid w:val="00152C3A"/>
    <w:rsid w:val="001539C4"/>
    <w:rsid w:val="001544E7"/>
    <w:rsid w:val="0015621E"/>
    <w:rsid w:val="00160B48"/>
    <w:rsid w:val="001623BE"/>
    <w:rsid w:val="001624A4"/>
    <w:rsid w:val="00162BEE"/>
    <w:rsid w:val="001656CA"/>
    <w:rsid w:val="00171E1B"/>
    <w:rsid w:val="00175675"/>
    <w:rsid w:val="00175C5E"/>
    <w:rsid w:val="001761EB"/>
    <w:rsid w:val="0017726A"/>
    <w:rsid w:val="00180A66"/>
    <w:rsid w:val="00181D94"/>
    <w:rsid w:val="00181EE0"/>
    <w:rsid w:val="00182BEA"/>
    <w:rsid w:val="00182F07"/>
    <w:rsid w:val="00185476"/>
    <w:rsid w:val="001858BD"/>
    <w:rsid w:val="001922C9"/>
    <w:rsid w:val="00192573"/>
    <w:rsid w:val="00192FBF"/>
    <w:rsid w:val="00194A3D"/>
    <w:rsid w:val="00195AC7"/>
    <w:rsid w:val="00196382"/>
    <w:rsid w:val="00197261"/>
    <w:rsid w:val="001A2A99"/>
    <w:rsid w:val="001A4B0F"/>
    <w:rsid w:val="001A5A36"/>
    <w:rsid w:val="001A6641"/>
    <w:rsid w:val="001A748E"/>
    <w:rsid w:val="001B0811"/>
    <w:rsid w:val="001B1451"/>
    <w:rsid w:val="001B1517"/>
    <w:rsid w:val="001B347D"/>
    <w:rsid w:val="001B3B5F"/>
    <w:rsid w:val="001B3D96"/>
    <w:rsid w:val="001B720C"/>
    <w:rsid w:val="001C0DEE"/>
    <w:rsid w:val="001C3957"/>
    <w:rsid w:val="001C46E5"/>
    <w:rsid w:val="001C5A09"/>
    <w:rsid w:val="001C68D2"/>
    <w:rsid w:val="001C71D7"/>
    <w:rsid w:val="001D0129"/>
    <w:rsid w:val="001D23A0"/>
    <w:rsid w:val="001D3028"/>
    <w:rsid w:val="001D5DDE"/>
    <w:rsid w:val="001D6C28"/>
    <w:rsid w:val="001D7096"/>
    <w:rsid w:val="001E08A4"/>
    <w:rsid w:val="001E70D3"/>
    <w:rsid w:val="001F2420"/>
    <w:rsid w:val="001F2E08"/>
    <w:rsid w:val="001F4D17"/>
    <w:rsid w:val="001F5A28"/>
    <w:rsid w:val="001F697A"/>
    <w:rsid w:val="002046BF"/>
    <w:rsid w:val="00204F41"/>
    <w:rsid w:val="0020735F"/>
    <w:rsid w:val="002146F8"/>
    <w:rsid w:val="00215593"/>
    <w:rsid w:val="00217917"/>
    <w:rsid w:val="00222FDD"/>
    <w:rsid w:val="00227B4C"/>
    <w:rsid w:val="00231ED3"/>
    <w:rsid w:val="0023587B"/>
    <w:rsid w:val="002372E8"/>
    <w:rsid w:val="0023768B"/>
    <w:rsid w:val="002455AC"/>
    <w:rsid w:val="0024597F"/>
    <w:rsid w:val="0025163F"/>
    <w:rsid w:val="0025367B"/>
    <w:rsid w:val="00254330"/>
    <w:rsid w:val="002574D1"/>
    <w:rsid w:val="00260446"/>
    <w:rsid w:val="00260F01"/>
    <w:rsid w:val="002629BC"/>
    <w:rsid w:val="00262B8F"/>
    <w:rsid w:val="00263089"/>
    <w:rsid w:val="00264B5F"/>
    <w:rsid w:val="00265B4C"/>
    <w:rsid w:val="002664F9"/>
    <w:rsid w:val="00266902"/>
    <w:rsid w:val="00271271"/>
    <w:rsid w:val="0027587B"/>
    <w:rsid w:val="00275C94"/>
    <w:rsid w:val="00277638"/>
    <w:rsid w:val="0028164F"/>
    <w:rsid w:val="002823BE"/>
    <w:rsid w:val="002837CE"/>
    <w:rsid w:val="00287035"/>
    <w:rsid w:val="00290A58"/>
    <w:rsid w:val="00295C20"/>
    <w:rsid w:val="00297A12"/>
    <w:rsid w:val="00297ED0"/>
    <w:rsid w:val="002A247D"/>
    <w:rsid w:val="002A4EDA"/>
    <w:rsid w:val="002B01E3"/>
    <w:rsid w:val="002B3B4D"/>
    <w:rsid w:val="002B3FC8"/>
    <w:rsid w:val="002B7713"/>
    <w:rsid w:val="002C34EB"/>
    <w:rsid w:val="002D0623"/>
    <w:rsid w:val="002D29E3"/>
    <w:rsid w:val="002D3CFA"/>
    <w:rsid w:val="002D647B"/>
    <w:rsid w:val="002E0981"/>
    <w:rsid w:val="002E4A13"/>
    <w:rsid w:val="002E5F07"/>
    <w:rsid w:val="002E6809"/>
    <w:rsid w:val="002F10E7"/>
    <w:rsid w:val="002F1A36"/>
    <w:rsid w:val="002F2833"/>
    <w:rsid w:val="002F2D35"/>
    <w:rsid w:val="002F69E4"/>
    <w:rsid w:val="002F6D0C"/>
    <w:rsid w:val="00300A98"/>
    <w:rsid w:val="003071A0"/>
    <w:rsid w:val="0030724A"/>
    <w:rsid w:val="00307C7A"/>
    <w:rsid w:val="00312035"/>
    <w:rsid w:val="003157EC"/>
    <w:rsid w:val="00316CE4"/>
    <w:rsid w:val="0031710A"/>
    <w:rsid w:val="00322E28"/>
    <w:rsid w:val="00323C3F"/>
    <w:rsid w:val="00325A9E"/>
    <w:rsid w:val="003279A4"/>
    <w:rsid w:val="00327A19"/>
    <w:rsid w:val="00331A4F"/>
    <w:rsid w:val="0033431C"/>
    <w:rsid w:val="00335C39"/>
    <w:rsid w:val="00335F63"/>
    <w:rsid w:val="00337114"/>
    <w:rsid w:val="0034180C"/>
    <w:rsid w:val="00341BCB"/>
    <w:rsid w:val="00342409"/>
    <w:rsid w:val="003459F8"/>
    <w:rsid w:val="0035004C"/>
    <w:rsid w:val="003536D6"/>
    <w:rsid w:val="003571C8"/>
    <w:rsid w:val="003643A6"/>
    <w:rsid w:val="0036492D"/>
    <w:rsid w:val="0036609D"/>
    <w:rsid w:val="00366651"/>
    <w:rsid w:val="0036773C"/>
    <w:rsid w:val="00367FA3"/>
    <w:rsid w:val="00370C6C"/>
    <w:rsid w:val="00373330"/>
    <w:rsid w:val="003807E8"/>
    <w:rsid w:val="00382993"/>
    <w:rsid w:val="00382A31"/>
    <w:rsid w:val="00383057"/>
    <w:rsid w:val="00384283"/>
    <w:rsid w:val="00387153"/>
    <w:rsid w:val="00387754"/>
    <w:rsid w:val="0038781C"/>
    <w:rsid w:val="003927DA"/>
    <w:rsid w:val="00393D76"/>
    <w:rsid w:val="00394B85"/>
    <w:rsid w:val="00394BBB"/>
    <w:rsid w:val="0039703C"/>
    <w:rsid w:val="003974BB"/>
    <w:rsid w:val="003978C7"/>
    <w:rsid w:val="003A061D"/>
    <w:rsid w:val="003A091E"/>
    <w:rsid w:val="003A54E0"/>
    <w:rsid w:val="003B03CE"/>
    <w:rsid w:val="003B0E1D"/>
    <w:rsid w:val="003B205D"/>
    <w:rsid w:val="003C0CE6"/>
    <w:rsid w:val="003C44EF"/>
    <w:rsid w:val="003C59AB"/>
    <w:rsid w:val="003C64B2"/>
    <w:rsid w:val="003D1E18"/>
    <w:rsid w:val="003D3EE3"/>
    <w:rsid w:val="003D4681"/>
    <w:rsid w:val="003D6AD9"/>
    <w:rsid w:val="003D7C8E"/>
    <w:rsid w:val="003E242E"/>
    <w:rsid w:val="003E26A2"/>
    <w:rsid w:val="003E2FA0"/>
    <w:rsid w:val="003E37AE"/>
    <w:rsid w:val="003E38D1"/>
    <w:rsid w:val="003E5D64"/>
    <w:rsid w:val="003F2467"/>
    <w:rsid w:val="003F6DBF"/>
    <w:rsid w:val="00400621"/>
    <w:rsid w:val="00402165"/>
    <w:rsid w:val="00403149"/>
    <w:rsid w:val="004037EF"/>
    <w:rsid w:val="0040428A"/>
    <w:rsid w:val="00405BAD"/>
    <w:rsid w:val="0040666F"/>
    <w:rsid w:val="004113D8"/>
    <w:rsid w:val="00415C7B"/>
    <w:rsid w:val="00416463"/>
    <w:rsid w:val="0042134D"/>
    <w:rsid w:val="00423827"/>
    <w:rsid w:val="00423B25"/>
    <w:rsid w:val="004267CA"/>
    <w:rsid w:val="00427E48"/>
    <w:rsid w:val="00436EC9"/>
    <w:rsid w:val="004378E4"/>
    <w:rsid w:val="00437B8B"/>
    <w:rsid w:val="00441A06"/>
    <w:rsid w:val="00442BC6"/>
    <w:rsid w:val="004436D4"/>
    <w:rsid w:val="004459F5"/>
    <w:rsid w:val="0044673C"/>
    <w:rsid w:val="004475E1"/>
    <w:rsid w:val="004501B3"/>
    <w:rsid w:val="00453F1D"/>
    <w:rsid w:val="004544FA"/>
    <w:rsid w:val="00454513"/>
    <w:rsid w:val="00454B32"/>
    <w:rsid w:val="00456C02"/>
    <w:rsid w:val="00465113"/>
    <w:rsid w:val="004652EE"/>
    <w:rsid w:val="00465E43"/>
    <w:rsid w:val="00466B79"/>
    <w:rsid w:val="00467F3F"/>
    <w:rsid w:val="004716A2"/>
    <w:rsid w:val="004727C2"/>
    <w:rsid w:val="00472EDB"/>
    <w:rsid w:val="0047544E"/>
    <w:rsid w:val="00476119"/>
    <w:rsid w:val="00476144"/>
    <w:rsid w:val="004840B1"/>
    <w:rsid w:val="0048667E"/>
    <w:rsid w:val="00490427"/>
    <w:rsid w:val="00490D55"/>
    <w:rsid w:val="00491276"/>
    <w:rsid w:val="004915EA"/>
    <w:rsid w:val="004944FE"/>
    <w:rsid w:val="00496E37"/>
    <w:rsid w:val="004A1307"/>
    <w:rsid w:val="004A2689"/>
    <w:rsid w:val="004A302C"/>
    <w:rsid w:val="004A3D34"/>
    <w:rsid w:val="004A4493"/>
    <w:rsid w:val="004A68F1"/>
    <w:rsid w:val="004B13A8"/>
    <w:rsid w:val="004B4B98"/>
    <w:rsid w:val="004B4DF5"/>
    <w:rsid w:val="004B6A2A"/>
    <w:rsid w:val="004C0172"/>
    <w:rsid w:val="004C1AF6"/>
    <w:rsid w:val="004C2ED8"/>
    <w:rsid w:val="004C389B"/>
    <w:rsid w:val="004C460D"/>
    <w:rsid w:val="004C469C"/>
    <w:rsid w:val="004C5C49"/>
    <w:rsid w:val="004D0521"/>
    <w:rsid w:val="004D128F"/>
    <w:rsid w:val="004D3EB1"/>
    <w:rsid w:val="004D465D"/>
    <w:rsid w:val="004D4C13"/>
    <w:rsid w:val="004D5B0C"/>
    <w:rsid w:val="004E033B"/>
    <w:rsid w:val="004E082A"/>
    <w:rsid w:val="004E0E4D"/>
    <w:rsid w:val="004E2794"/>
    <w:rsid w:val="004E2B79"/>
    <w:rsid w:val="004E3D13"/>
    <w:rsid w:val="004E6243"/>
    <w:rsid w:val="004E63A8"/>
    <w:rsid w:val="004E77A5"/>
    <w:rsid w:val="004F1057"/>
    <w:rsid w:val="004F199F"/>
    <w:rsid w:val="004F3215"/>
    <w:rsid w:val="00503E5F"/>
    <w:rsid w:val="00505AA4"/>
    <w:rsid w:val="005106C0"/>
    <w:rsid w:val="005108C2"/>
    <w:rsid w:val="0051288C"/>
    <w:rsid w:val="005129C4"/>
    <w:rsid w:val="00514B77"/>
    <w:rsid w:val="00515EB4"/>
    <w:rsid w:val="00521C7E"/>
    <w:rsid w:val="005247B7"/>
    <w:rsid w:val="0052644C"/>
    <w:rsid w:val="00527BC7"/>
    <w:rsid w:val="005324B1"/>
    <w:rsid w:val="005330DE"/>
    <w:rsid w:val="005341FE"/>
    <w:rsid w:val="005354B6"/>
    <w:rsid w:val="00535F4F"/>
    <w:rsid w:val="005372FA"/>
    <w:rsid w:val="00537DDA"/>
    <w:rsid w:val="00540D44"/>
    <w:rsid w:val="0054152F"/>
    <w:rsid w:val="0054184B"/>
    <w:rsid w:val="00542895"/>
    <w:rsid w:val="00545A9E"/>
    <w:rsid w:val="005463A5"/>
    <w:rsid w:val="005476D2"/>
    <w:rsid w:val="00547DE7"/>
    <w:rsid w:val="00556337"/>
    <w:rsid w:val="00556DE6"/>
    <w:rsid w:val="00560993"/>
    <w:rsid w:val="005611C3"/>
    <w:rsid w:val="00562422"/>
    <w:rsid w:val="00562B02"/>
    <w:rsid w:val="005656AB"/>
    <w:rsid w:val="00565B06"/>
    <w:rsid w:val="00566457"/>
    <w:rsid w:val="0056777D"/>
    <w:rsid w:val="00574328"/>
    <w:rsid w:val="00575C01"/>
    <w:rsid w:val="0057733A"/>
    <w:rsid w:val="005812F2"/>
    <w:rsid w:val="00581515"/>
    <w:rsid w:val="00582623"/>
    <w:rsid w:val="005826C2"/>
    <w:rsid w:val="005836B9"/>
    <w:rsid w:val="005859AD"/>
    <w:rsid w:val="005865B0"/>
    <w:rsid w:val="0059085F"/>
    <w:rsid w:val="005924DB"/>
    <w:rsid w:val="005934F6"/>
    <w:rsid w:val="005A02ED"/>
    <w:rsid w:val="005A202C"/>
    <w:rsid w:val="005A2919"/>
    <w:rsid w:val="005A459B"/>
    <w:rsid w:val="005A563F"/>
    <w:rsid w:val="005A74EC"/>
    <w:rsid w:val="005B1EFF"/>
    <w:rsid w:val="005B1FDA"/>
    <w:rsid w:val="005B3D67"/>
    <w:rsid w:val="005B437C"/>
    <w:rsid w:val="005B50FE"/>
    <w:rsid w:val="005B7559"/>
    <w:rsid w:val="005B77AF"/>
    <w:rsid w:val="005B799F"/>
    <w:rsid w:val="005C032D"/>
    <w:rsid w:val="005C2C4B"/>
    <w:rsid w:val="005C4084"/>
    <w:rsid w:val="005C4886"/>
    <w:rsid w:val="005D0108"/>
    <w:rsid w:val="005D1AD4"/>
    <w:rsid w:val="005D1ED9"/>
    <w:rsid w:val="005D205B"/>
    <w:rsid w:val="005D2B5C"/>
    <w:rsid w:val="005D4736"/>
    <w:rsid w:val="005D4CD2"/>
    <w:rsid w:val="005D6B49"/>
    <w:rsid w:val="005E088C"/>
    <w:rsid w:val="005E3726"/>
    <w:rsid w:val="005E3FE2"/>
    <w:rsid w:val="005E47A4"/>
    <w:rsid w:val="005E60C3"/>
    <w:rsid w:val="005E6E43"/>
    <w:rsid w:val="005F2C4C"/>
    <w:rsid w:val="005F4455"/>
    <w:rsid w:val="005F462F"/>
    <w:rsid w:val="005F5AEB"/>
    <w:rsid w:val="005F72EB"/>
    <w:rsid w:val="006104FF"/>
    <w:rsid w:val="0061099C"/>
    <w:rsid w:val="006122C2"/>
    <w:rsid w:val="00614B7C"/>
    <w:rsid w:val="00615668"/>
    <w:rsid w:val="0061749B"/>
    <w:rsid w:val="0062239B"/>
    <w:rsid w:val="00622743"/>
    <w:rsid w:val="00625B8A"/>
    <w:rsid w:val="00630142"/>
    <w:rsid w:val="00632CB1"/>
    <w:rsid w:val="00634564"/>
    <w:rsid w:val="00635F8C"/>
    <w:rsid w:val="00640297"/>
    <w:rsid w:val="00644C9A"/>
    <w:rsid w:val="00644D4E"/>
    <w:rsid w:val="00646D01"/>
    <w:rsid w:val="0065092E"/>
    <w:rsid w:val="00650FB3"/>
    <w:rsid w:val="00652260"/>
    <w:rsid w:val="00657BDB"/>
    <w:rsid w:val="00660D34"/>
    <w:rsid w:val="006623E4"/>
    <w:rsid w:val="00662801"/>
    <w:rsid w:val="00663121"/>
    <w:rsid w:val="00663536"/>
    <w:rsid w:val="006648D4"/>
    <w:rsid w:val="0066744A"/>
    <w:rsid w:val="00667A6B"/>
    <w:rsid w:val="006709BC"/>
    <w:rsid w:val="00673F18"/>
    <w:rsid w:val="00676212"/>
    <w:rsid w:val="00676CEB"/>
    <w:rsid w:val="006804BC"/>
    <w:rsid w:val="00682400"/>
    <w:rsid w:val="00682C62"/>
    <w:rsid w:val="00683628"/>
    <w:rsid w:val="00683A86"/>
    <w:rsid w:val="00685011"/>
    <w:rsid w:val="006911E6"/>
    <w:rsid w:val="00692771"/>
    <w:rsid w:val="00692A2C"/>
    <w:rsid w:val="0069300B"/>
    <w:rsid w:val="00695D98"/>
    <w:rsid w:val="00696467"/>
    <w:rsid w:val="00697D99"/>
    <w:rsid w:val="006A4C72"/>
    <w:rsid w:val="006A539E"/>
    <w:rsid w:val="006A6955"/>
    <w:rsid w:val="006A79F5"/>
    <w:rsid w:val="006B0A4C"/>
    <w:rsid w:val="006B1F4A"/>
    <w:rsid w:val="006B345B"/>
    <w:rsid w:val="006B37D2"/>
    <w:rsid w:val="006B4392"/>
    <w:rsid w:val="006B52EB"/>
    <w:rsid w:val="006C1EDA"/>
    <w:rsid w:val="006C3BB7"/>
    <w:rsid w:val="006C7BD4"/>
    <w:rsid w:val="006CCFC1"/>
    <w:rsid w:val="006D4242"/>
    <w:rsid w:val="006D65F8"/>
    <w:rsid w:val="006E02B0"/>
    <w:rsid w:val="006E2A12"/>
    <w:rsid w:val="006E37CD"/>
    <w:rsid w:val="006F2885"/>
    <w:rsid w:val="006F4210"/>
    <w:rsid w:val="006F4D23"/>
    <w:rsid w:val="007036CB"/>
    <w:rsid w:val="00703CD4"/>
    <w:rsid w:val="00703FB5"/>
    <w:rsid w:val="00705474"/>
    <w:rsid w:val="0071194F"/>
    <w:rsid w:val="007131A1"/>
    <w:rsid w:val="00713425"/>
    <w:rsid w:val="00713C26"/>
    <w:rsid w:val="00715142"/>
    <w:rsid w:val="00717446"/>
    <w:rsid w:val="007175B9"/>
    <w:rsid w:val="007203B4"/>
    <w:rsid w:val="007215A9"/>
    <w:rsid w:val="00723302"/>
    <w:rsid w:val="007253E8"/>
    <w:rsid w:val="0072583C"/>
    <w:rsid w:val="0073378C"/>
    <w:rsid w:val="00734E43"/>
    <w:rsid w:val="00735140"/>
    <w:rsid w:val="0073645E"/>
    <w:rsid w:val="007366E5"/>
    <w:rsid w:val="00745196"/>
    <w:rsid w:val="007458A7"/>
    <w:rsid w:val="00747DFB"/>
    <w:rsid w:val="0075040C"/>
    <w:rsid w:val="00752828"/>
    <w:rsid w:val="00753E05"/>
    <w:rsid w:val="00755346"/>
    <w:rsid w:val="007570EA"/>
    <w:rsid w:val="007572AD"/>
    <w:rsid w:val="0075773B"/>
    <w:rsid w:val="00765408"/>
    <w:rsid w:val="00765832"/>
    <w:rsid w:val="00767694"/>
    <w:rsid w:val="00767E21"/>
    <w:rsid w:val="00770DBC"/>
    <w:rsid w:val="0077202D"/>
    <w:rsid w:val="00772090"/>
    <w:rsid w:val="00776E3A"/>
    <w:rsid w:val="00780BC6"/>
    <w:rsid w:val="00782EE8"/>
    <w:rsid w:val="007850D1"/>
    <w:rsid w:val="007856B1"/>
    <w:rsid w:val="007857C8"/>
    <w:rsid w:val="00785FEB"/>
    <w:rsid w:val="00785FF6"/>
    <w:rsid w:val="007861D4"/>
    <w:rsid w:val="00786B71"/>
    <w:rsid w:val="00790656"/>
    <w:rsid w:val="00790919"/>
    <w:rsid w:val="00790E98"/>
    <w:rsid w:val="007955D1"/>
    <w:rsid w:val="00795838"/>
    <w:rsid w:val="007A03E7"/>
    <w:rsid w:val="007A0F44"/>
    <w:rsid w:val="007A0FC3"/>
    <w:rsid w:val="007A21CF"/>
    <w:rsid w:val="007A3D52"/>
    <w:rsid w:val="007A729F"/>
    <w:rsid w:val="007AA37A"/>
    <w:rsid w:val="007B18ED"/>
    <w:rsid w:val="007B3F4F"/>
    <w:rsid w:val="007B5060"/>
    <w:rsid w:val="007B5177"/>
    <w:rsid w:val="007B5A35"/>
    <w:rsid w:val="007C0B96"/>
    <w:rsid w:val="007C0E0E"/>
    <w:rsid w:val="007C153D"/>
    <w:rsid w:val="007C1C97"/>
    <w:rsid w:val="007C21C2"/>
    <w:rsid w:val="007C2AC9"/>
    <w:rsid w:val="007C333C"/>
    <w:rsid w:val="007C34A8"/>
    <w:rsid w:val="007C557C"/>
    <w:rsid w:val="007D34E3"/>
    <w:rsid w:val="007D50CF"/>
    <w:rsid w:val="007D5860"/>
    <w:rsid w:val="007D66D2"/>
    <w:rsid w:val="007E4042"/>
    <w:rsid w:val="007E7052"/>
    <w:rsid w:val="007F2442"/>
    <w:rsid w:val="007F71A4"/>
    <w:rsid w:val="008030EE"/>
    <w:rsid w:val="00803655"/>
    <w:rsid w:val="008045CA"/>
    <w:rsid w:val="00812148"/>
    <w:rsid w:val="008142D5"/>
    <w:rsid w:val="00814B43"/>
    <w:rsid w:val="00814FA5"/>
    <w:rsid w:val="00817010"/>
    <w:rsid w:val="00817591"/>
    <w:rsid w:val="00817AB5"/>
    <w:rsid w:val="00817FA8"/>
    <w:rsid w:val="008206B6"/>
    <w:rsid w:val="0082679F"/>
    <w:rsid w:val="0083016A"/>
    <w:rsid w:val="00843602"/>
    <w:rsid w:val="00843BD5"/>
    <w:rsid w:val="00845CB7"/>
    <w:rsid w:val="00846AAE"/>
    <w:rsid w:val="00847934"/>
    <w:rsid w:val="00855466"/>
    <w:rsid w:val="00856B53"/>
    <w:rsid w:val="00857898"/>
    <w:rsid w:val="00857F2B"/>
    <w:rsid w:val="00860E51"/>
    <w:rsid w:val="008655A2"/>
    <w:rsid w:val="00866844"/>
    <w:rsid w:val="00867081"/>
    <w:rsid w:val="00876FD1"/>
    <w:rsid w:val="0088083F"/>
    <w:rsid w:val="00881607"/>
    <w:rsid w:val="0088558C"/>
    <w:rsid w:val="00887819"/>
    <w:rsid w:val="008902D9"/>
    <w:rsid w:val="00890C87"/>
    <w:rsid w:val="00895516"/>
    <w:rsid w:val="00895BAC"/>
    <w:rsid w:val="008978E8"/>
    <w:rsid w:val="008A02C4"/>
    <w:rsid w:val="008A1D43"/>
    <w:rsid w:val="008A3AB7"/>
    <w:rsid w:val="008A49A0"/>
    <w:rsid w:val="008A6538"/>
    <w:rsid w:val="008A66E4"/>
    <w:rsid w:val="008A7099"/>
    <w:rsid w:val="008A7FB3"/>
    <w:rsid w:val="008B3153"/>
    <w:rsid w:val="008B4B6D"/>
    <w:rsid w:val="008B521A"/>
    <w:rsid w:val="008C2F90"/>
    <w:rsid w:val="008C7021"/>
    <w:rsid w:val="008D3966"/>
    <w:rsid w:val="008D3F2E"/>
    <w:rsid w:val="008D4C9A"/>
    <w:rsid w:val="008D4F7C"/>
    <w:rsid w:val="008D4FC8"/>
    <w:rsid w:val="008D5A80"/>
    <w:rsid w:val="008E03EF"/>
    <w:rsid w:val="008E2504"/>
    <w:rsid w:val="008E295F"/>
    <w:rsid w:val="008E5483"/>
    <w:rsid w:val="008E6DA3"/>
    <w:rsid w:val="008F0D8E"/>
    <w:rsid w:val="008F41FA"/>
    <w:rsid w:val="008F4532"/>
    <w:rsid w:val="0090190A"/>
    <w:rsid w:val="00906E96"/>
    <w:rsid w:val="00907679"/>
    <w:rsid w:val="0091279B"/>
    <w:rsid w:val="00912C17"/>
    <w:rsid w:val="00914A8E"/>
    <w:rsid w:val="009150B8"/>
    <w:rsid w:val="00915721"/>
    <w:rsid w:val="00917C95"/>
    <w:rsid w:val="00921253"/>
    <w:rsid w:val="00924B3F"/>
    <w:rsid w:val="00925396"/>
    <w:rsid w:val="009324FA"/>
    <w:rsid w:val="009329BB"/>
    <w:rsid w:val="009339CE"/>
    <w:rsid w:val="00933CCA"/>
    <w:rsid w:val="009345C4"/>
    <w:rsid w:val="0093792F"/>
    <w:rsid w:val="0093795C"/>
    <w:rsid w:val="009411E8"/>
    <w:rsid w:val="009416D4"/>
    <w:rsid w:val="00941BDD"/>
    <w:rsid w:val="00944624"/>
    <w:rsid w:val="00944BD6"/>
    <w:rsid w:val="009529C7"/>
    <w:rsid w:val="00952C89"/>
    <w:rsid w:val="0095388A"/>
    <w:rsid w:val="009540F4"/>
    <w:rsid w:val="00956B75"/>
    <w:rsid w:val="00957853"/>
    <w:rsid w:val="00961FBD"/>
    <w:rsid w:val="0096409B"/>
    <w:rsid w:val="0096467B"/>
    <w:rsid w:val="0097485E"/>
    <w:rsid w:val="00976F0C"/>
    <w:rsid w:val="0097704B"/>
    <w:rsid w:val="00977DBD"/>
    <w:rsid w:val="0099188F"/>
    <w:rsid w:val="009918BB"/>
    <w:rsid w:val="009918F2"/>
    <w:rsid w:val="009931F7"/>
    <w:rsid w:val="00993BBF"/>
    <w:rsid w:val="00994768"/>
    <w:rsid w:val="009952C6"/>
    <w:rsid w:val="009957FC"/>
    <w:rsid w:val="009A04D8"/>
    <w:rsid w:val="009A36AA"/>
    <w:rsid w:val="009A3F4C"/>
    <w:rsid w:val="009A494F"/>
    <w:rsid w:val="009A6DD0"/>
    <w:rsid w:val="009B1176"/>
    <w:rsid w:val="009B4952"/>
    <w:rsid w:val="009C0546"/>
    <w:rsid w:val="009C1661"/>
    <w:rsid w:val="009C181F"/>
    <w:rsid w:val="009C4F64"/>
    <w:rsid w:val="009C63EE"/>
    <w:rsid w:val="009D0878"/>
    <w:rsid w:val="009D1ADF"/>
    <w:rsid w:val="009D449D"/>
    <w:rsid w:val="009D645F"/>
    <w:rsid w:val="009E429A"/>
    <w:rsid w:val="009E56E2"/>
    <w:rsid w:val="009E62E6"/>
    <w:rsid w:val="009E65EC"/>
    <w:rsid w:val="009F0A88"/>
    <w:rsid w:val="009F2058"/>
    <w:rsid w:val="009F391D"/>
    <w:rsid w:val="009F6074"/>
    <w:rsid w:val="009F7266"/>
    <w:rsid w:val="00A007EE"/>
    <w:rsid w:val="00A01393"/>
    <w:rsid w:val="00A01E36"/>
    <w:rsid w:val="00A1144C"/>
    <w:rsid w:val="00A12212"/>
    <w:rsid w:val="00A1329C"/>
    <w:rsid w:val="00A16B11"/>
    <w:rsid w:val="00A17105"/>
    <w:rsid w:val="00A1775B"/>
    <w:rsid w:val="00A212A0"/>
    <w:rsid w:val="00A21A6B"/>
    <w:rsid w:val="00A23115"/>
    <w:rsid w:val="00A2328B"/>
    <w:rsid w:val="00A248C7"/>
    <w:rsid w:val="00A25023"/>
    <w:rsid w:val="00A2760D"/>
    <w:rsid w:val="00A313CB"/>
    <w:rsid w:val="00A32FF5"/>
    <w:rsid w:val="00A37AF0"/>
    <w:rsid w:val="00A40C80"/>
    <w:rsid w:val="00A41058"/>
    <w:rsid w:val="00A42CE4"/>
    <w:rsid w:val="00A45D17"/>
    <w:rsid w:val="00A4681C"/>
    <w:rsid w:val="00A46A3B"/>
    <w:rsid w:val="00A47D06"/>
    <w:rsid w:val="00A504F7"/>
    <w:rsid w:val="00A52ED4"/>
    <w:rsid w:val="00A56B81"/>
    <w:rsid w:val="00A5770F"/>
    <w:rsid w:val="00A579F6"/>
    <w:rsid w:val="00A609A0"/>
    <w:rsid w:val="00A6314E"/>
    <w:rsid w:val="00A66335"/>
    <w:rsid w:val="00A66816"/>
    <w:rsid w:val="00A7179A"/>
    <w:rsid w:val="00A7187F"/>
    <w:rsid w:val="00A72BAC"/>
    <w:rsid w:val="00A74393"/>
    <w:rsid w:val="00A7691F"/>
    <w:rsid w:val="00A77B4D"/>
    <w:rsid w:val="00A77CF8"/>
    <w:rsid w:val="00A8052D"/>
    <w:rsid w:val="00A818F1"/>
    <w:rsid w:val="00A903D8"/>
    <w:rsid w:val="00A9077F"/>
    <w:rsid w:val="00A92224"/>
    <w:rsid w:val="00A93344"/>
    <w:rsid w:val="00A93EEB"/>
    <w:rsid w:val="00A94939"/>
    <w:rsid w:val="00A9773B"/>
    <w:rsid w:val="00AA04BD"/>
    <w:rsid w:val="00AA276C"/>
    <w:rsid w:val="00AA403A"/>
    <w:rsid w:val="00AA6551"/>
    <w:rsid w:val="00AB1077"/>
    <w:rsid w:val="00AB1D1D"/>
    <w:rsid w:val="00AB303C"/>
    <w:rsid w:val="00AB3861"/>
    <w:rsid w:val="00AB5DE7"/>
    <w:rsid w:val="00AB673E"/>
    <w:rsid w:val="00AC12C9"/>
    <w:rsid w:val="00AC37E4"/>
    <w:rsid w:val="00AC7C34"/>
    <w:rsid w:val="00AD121E"/>
    <w:rsid w:val="00AD39E7"/>
    <w:rsid w:val="00AD3CFF"/>
    <w:rsid w:val="00AD518A"/>
    <w:rsid w:val="00AD6216"/>
    <w:rsid w:val="00AE036B"/>
    <w:rsid w:val="00AE2E75"/>
    <w:rsid w:val="00AE2F61"/>
    <w:rsid w:val="00AE313B"/>
    <w:rsid w:val="00AE54F1"/>
    <w:rsid w:val="00AE5BE5"/>
    <w:rsid w:val="00AE7650"/>
    <w:rsid w:val="00AF1D61"/>
    <w:rsid w:val="00AF2B83"/>
    <w:rsid w:val="00AF4328"/>
    <w:rsid w:val="00AF51FC"/>
    <w:rsid w:val="00AF5ADB"/>
    <w:rsid w:val="00AF6873"/>
    <w:rsid w:val="00B04A05"/>
    <w:rsid w:val="00B0581F"/>
    <w:rsid w:val="00B112B1"/>
    <w:rsid w:val="00B1221A"/>
    <w:rsid w:val="00B127C0"/>
    <w:rsid w:val="00B204FE"/>
    <w:rsid w:val="00B23E8A"/>
    <w:rsid w:val="00B24877"/>
    <w:rsid w:val="00B25746"/>
    <w:rsid w:val="00B25D5B"/>
    <w:rsid w:val="00B34000"/>
    <w:rsid w:val="00B356F7"/>
    <w:rsid w:val="00B36041"/>
    <w:rsid w:val="00B36E41"/>
    <w:rsid w:val="00B37ECB"/>
    <w:rsid w:val="00B41E72"/>
    <w:rsid w:val="00B41FD0"/>
    <w:rsid w:val="00B47E1E"/>
    <w:rsid w:val="00B54661"/>
    <w:rsid w:val="00B55487"/>
    <w:rsid w:val="00B55A0C"/>
    <w:rsid w:val="00B60EC9"/>
    <w:rsid w:val="00B612A4"/>
    <w:rsid w:val="00B63D04"/>
    <w:rsid w:val="00B66081"/>
    <w:rsid w:val="00B67709"/>
    <w:rsid w:val="00B71B92"/>
    <w:rsid w:val="00B763B5"/>
    <w:rsid w:val="00B81AC4"/>
    <w:rsid w:val="00B860B9"/>
    <w:rsid w:val="00B9026D"/>
    <w:rsid w:val="00B90654"/>
    <w:rsid w:val="00B91175"/>
    <w:rsid w:val="00BA30D5"/>
    <w:rsid w:val="00BA389A"/>
    <w:rsid w:val="00BA4006"/>
    <w:rsid w:val="00BA71B3"/>
    <w:rsid w:val="00BB1E86"/>
    <w:rsid w:val="00BB1F89"/>
    <w:rsid w:val="00BB34BE"/>
    <w:rsid w:val="00BB4CD7"/>
    <w:rsid w:val="00BB52F6"/>
    <w:rsid w:val="00BB6175"/>
    <w:rsid w:val="00BC0E1A"/>
    <w:rsid w:val="00BC1472"/>
    <w:rsid w:val="00BC5752"/>
    <w:rsid w:val="00BD2DD6"/>
    <w:rsid w:val="00BD5246"/>
    <w:rsid w:val="00BD55EE"/>
    <w:rsid w:val="00BE113B"/>
    <w:rsid w:val="00BE1872"/>
    <w:rsid w:val="00BE20F0"/>
    <w:rsid w:val="00BE2530"/>
    <w:rsid w:val="00BE6469"/>
    <w:rsid w:val="00BE7FC7"/>
    <w:rsid w:val="00BF0B5C"/>
    <w:rsid w:val="00BF3554"/>
    <w:rsid w:val="00BF3BBF"/>
    <w:rsid w:val="00C0001C"/>
    <w:rsid w:val="00C0013B"/>
    <w:rsid w:val="00C00BE6"/>
    <w:rsid w:val="00C01439"/>
    <w:rsid w:val="00C0155C"/>
    <w:rsid w:val="00C06E5A"/>
    <w:rsid w:val="00C10E62"/>
    <w:rsid w:val="00C15F58"/>
    <w:rsid w:val="00C16137"/>
    <w:rsid w:val="00C273A0"/>
    <w:rsid w:val="00C30FD7"/>
    <w:rsid w:val="00C3233C"/>
    <w:rsid w:val="00C35DB4"/>
    <w:rsid w:val="00C362AE"/>
    <w:rsid w:val="00C3763A"/>
    <w:rsid w:val="00C42AD9"/>
    <w:rsid w:val="00C42F5D"/>
    <w:rsid w:val="00C4671F"/>
    <w:rsid w:val="00C47138"/>
    <w:rsid w:val="00C47427"/>
    <w:rsid w:val="00C47501"/>
    <w:rsid w:val="00C54B16"/>
    <w:rsid w:val="00C55616"/>
    <w:rsid w:val="00C57EF2"/>
    <w:rsid w:val="00C60281"/>
    <w:rsid w:val="00C605C1"/>
    <w:rsid w:val="00C6435E"/>
    <w:rsid w:val="00C64580"/>
    <w:rsid w:val="00C6562B"/>
    <w:rsid w:val="00C656E7"/>
    <w:rsid w:val="00C6581B"/>
    <w:rsid w:val="00C70C2C"/>
    <w:rsid w:val="00C755BC"/>
    <w:rsid w:val="00C76924"/>
    <w:rsid w:val="00C779DA"/>
    <w:rsid w:val="00C77D3E"/>
    <w:rsid w:val="00C814F7"/>
    <w:rsid w:val="00C81C04"/>
    <w:rsid w:val="00C82331"/>
    <w:rsid w:val="00C90197"/>
    <w:rsid w:val="00C904EC"/>
    <w:rsid w:val="00C909A6"/>
    <w:rsid w:val="00C915AD"/>
    <w:rsid w:val="00C91B4B"/>
    <w:rsid w:val="00C93DE1"/>
    <w:rsid w:val="00CA1876"/>
    <w:rsid w:val="00CA1AA9"/>
    <w:rsid w:val="00CA1ED0"/>
    <w:rsid w:val="00CA2E0A"/>
    <w:rsid w:val="00CA5AA4"/>
    <w:rsid w:val="00CA5F24"/>
    <w:rsid w:val="00CB057B"/>
    <w:rsid w:val="00CB1A91"/>
    <w:rsid w:val="00CB3192"/>
    <w:rsid w:val="00CC040C"/>
    <w:rsid w:val="00CC1E5C"/>
    <w:rsid w:val="00CC1EB6"/>
    <w:rsid w:val="00CC3576"/>
    <w:rsid w:val="00CC676D"/>
    <w:rsid w:val="00CC689B"/>
    <w:rsid w:val="00CD1043"/>
    <w:rsid w:val="00CD1B7D"/>
    <w:rsid w:val="00CD66BF"/>
    <w:rsid w:val="00CE1489"/>
    <w:rsid w:val="00CE2C76"/>
    <w:rsid w:val="00CE5B75"/>
    <w:rsid w:val="00CE76BC"/>
    <w:rsid w:val="00CF2FFB"/>
    <w:rsid w:val="00CF6B4B"/>
    <w:rsid w:val="00CF6CEC"/>
    <w:rsid w:val="00D0071B"/>
    <w:rsid w:val="00D037A2"/>
    <w:rsid w:val="00D046EF"/>
    <w:rsid w:val="00D04928"/>
    <w:rsid w:val="00D056DD"/>
    <w:rsid w:val="00D06F49"/>
    <w:rsid w:val="00D100D9"/>
    <w:rsid w:val="00D164DD"/>
    <w:rsid w:val="00D16C3A"/>
    <w:rsid w:val="00D22E33"/>
    <w:rsid w:val="00D241AC"/>
    <w:rsid w:val="00D27870"/>
    <w:rsid w:val="00D35BBD"/>
    <w:rsid w:val="00D36B77"/>
    <w:rsid w:val="00D377F0"/>
    <w:rsid w:val="00D37FAD"/>
    <w:rsid w:val="00D41EC5"/>
    <w:rsid w:val="00D44672"/>
    <w:rsid w:val="00D469BF"/>
    <w:rsid w:val="00D50B4E"/>
    <w:rsid w:val="00D51364"/>
    <w:rsid w:val="00D5184A"/>
    <w:rsid w:val="00D54094"/>
    <w:rsid w:val="00D55CBA"/>
    <w:rsid w:val="00D55EB3"/>
    <w:rsid w:val="00D5627D"/>
    <w:rsid w:val="00D56AC0"/>
    <w:rsid w:val="00D607C7"/>
    <w:rsid w:val="00D60FA3"/>
    <w:rsid w:val="00D62A94"/>
    <w:rsid w:val="00D63BE6"/>
    <w:rsid w:val="00D65E01"/>
    <w:rsid w:val="00D6600D"/>
    <w:rsid w:val="00D701E3"/>
    <w:rsid w:val="00D70757"/>
    <w:rsid w:val="00D71364"/>
    <w:rsid w:val="00D728D5"/>
    <w:rsid w:val="00D73C98"/>
    <w:rsid w:val="00D73C9E"/>
    <w:rsid w:val="00D76BB9"/>
    <w:rsid w:val="00D77483"/>
    <w:rsid w:val="00D7797C"/>
    <w:rsid w:val="00D80B7E"/>
    <w:rsid w:val="00D82E6B"/>
    <w:rsid w:val="00D83EA1"/>
    <w:rsid w:val="00D85645"/>
    <w:rsid w:val="00D85CA4"/>
    <w:rsid w:val="00D87BB7"/>
    <w:rsid w:val="00D92AA7"/>
    <w:rsid w:val="00DA2853"/>
    <w:rsid w:val="00DA3F80"/>
    <w:rsid w:val="00DA565E"/>
    <w:rsid w:val="00DA5C2E"/>
    <w:rsid w:val="00DA69E7"/>
    <w:rsid w:val="00DB0016"/>
    <w:rsid w:val="00DB0B61"/>
    <w:rsid w:val="00DB3DAE"/>
    <w:rsid w:val="00DC0BAC"/>
    <w:rsid w:val="00DC3C5F"/>
    <w:rsid w:val="00DC44F7"/>
    <w:rsid w:val="00DC5647"/>
    <w:rsid w:val="00DC7D67"/>
    <w:rsid w:val="00DD2D34"/>
    <w:rsid w:val="00DD35C8"/>
    <w:rsid w:val="00DD467E"/>
    <w:rsid w:val="00DD7A0D"/>
    <w:rsid w:val="00DE136D"/>
    <w:rsid w:val="00DE1B8B"/>
    <w:rsid w:val="00DE22DF"/>
    <w:rsid w:val="00DE3526"/>
    <w:rsid w:val="00DE36EB"/>
    <w:rsid w:val="00DE3B09"/>
    <w:rsid w:val="00DE4136"/>
    <w:rsid w:val="00DE4550"/>
    <w:rsid w:val="00DE6534"/>
    <w:rsid w:val="00DE664F"/>
    <w:rsid w:val="00DF0F24"/>
    <w:rsid w:val="00DF187B"/>
    <w:rsid w:val="00DF23D3"/>
    <w:rsid w:val="00DF7CF5"/>
    <w:rsid w:val="00DF7F4F"/>
    <w:rsid w:val="00E059BF"/>
    <w:rsid w:val="00E066EE"/>
    <w:rsid w:val="00E07D28"/>
    <w:rsid w:val="00E10422"/>
    <w:rsid w:val="00E1060A"/>
    <w:rsid w:val="00E16EFA"/>
    <w:rsid w:val="00E17C2F"/>
    <w:rsid w:val="00E20ED2"/>
    <w:rsid w:val="00E2133E"/>
    <w:rsid w:val="00E22883"/>
    <w:rsid w:val="00E25DF8"/>
    <w:rsid w:val="00E26075"/>
    <w:rsid w:val="00E26F41"/>
    <w:rsid w:val="00E30CB9"/>
    <w:rsid w:val="00E35021"/>
    <w:rsid w:val="00E354F8"/>
    <w:rsid w:val="00E35EC6"/>
    <w:rsid w:val="00E379DC"/>
    <w:rsid w:val="00E40468"/>
    <w:rsid w:val="00E42B95"/>
    <w:rsid w:val="00E4479E"/>
    <w:rsid w:val="00E4555D"/>
    <w:rsid w:val="00E46808"/>
    <w:rsid w:val="00E500F8"/>
    <w:rsid w:val="00E5521B"/>
    <w:rsid w:val="00E55F93"/>
    <w:rsid w:val="00E5783B"/>
    <w:rsid w:val="00E61D86"/>
    <w:rsid w:val="00E61FB1"/>
    <w:rsid w:val="00E63862"/>
    <w:rsid w:val="00E650A4"/>
    <w:rsid w:val="00E6585E"/>
    <w:rsid w:val="00E65DA5"/>
    <w:rsid w:val="00E665C1"/>
    <w:rsid w:val="00E72866"/>
    <w:rsid w:val="00E72DA3"/>
    <w:rsid w:val="00E7321C"/>
    <w:rsid w:val="00E74120"/>
    <w:rsid w:val="00E751C8"/>
    <w:rsid w:val="00E7683E"/>
    <w:rsid w:val="00E82E2D"/>
    <w:rsid w:val="00E908C3"/>
    <w:rsid w:val="00E94134"/>
    <w:rsid w:val="00E94218"/>
    <w:rsid w:val="00E944D8"/>
    <w:rsid w:val="00E94DBF"/>
    <w:rsid w:val="00E97005"/>
    <w:rsid w:val="00E97BD9"/>
    <w:rsid w:val="00EA0A24"/>
    <w:rsid w:val="00EA2F30"/>
    <w:rsid w:val="00EA450F"/>
    <w:rsid w:val="00EB1CAB"/>
    <w:rsid w:val="00EB22E2"/>
    <w:rsid w:val="00EB67A6"/>
    <w:rsid w:val="00EC1578"/>
    <w:rsid w:val="00ED43A4"/>
    <w:rsid w:val="00ED6943"/>
    <w:rsid w:val="00ED6EF6"/>
    <w:rsid w:val="00ED77B7"/>
    <w:rsid w:val="00EE0848"/>
    <w:rsid w:val="00EE272B"/>
    <w:rsid w:val="00EE28AC"/>
    <w:rsid w:val="00EE3BED"/>
    <w:rsid w:val="00EE5D56"/>
    <w:rsid w:val="00EE6A9E"/>
    <w:rsid w:val="00EF0720"/>
    <w:rsid w:val="00EF0C56"/>
    <w:rsid w:val="00EF453D"/>
    <w:rsid w:val="00F0357B"/>
    <w:rsid w:val="00F03B1E"/>
    <w:rsid w:val="00F03F2C"/>
    <w:rsid w:val="00F05936"/>
    <w:rsid w:val="00F062E6"/>
    <w:rsid w:val="00F076E1"/>
    <w:rsid w:val="00F11704"/>
    <w:rsid w:val="00F1202D"/>
    <w:rsid w:val="00F175B0"/>
    <w:rsid w:val="00F17779"/>
    <w:rsid w:val="00F217AB"/>
    <w:rsid w:val="00F2261D"/>
    <w:rsid w:val="00F2393A"/>
    <w:rsid w:val="00F3458B"/>
    <w:rsid w:val="00F3542E"/>
    <w:rsid w:val="00F35A06"/>
    <w:rsid w:val="00F435D3"/>
    <w:rsid w:val="00F46178"/>
    <w:rsid w:val="00F46425"/>
    <w:rsid w:val="00F467A3"/>
    <w:rsid w:val="00F47214"/>
    <w:rsid w:val="00F5078D"/>
    <w:rsid w:val="00F51835"/>
    <w:rsid w:val="00F525C1"/>
    <w:rsid w:val="00F534FB"/>
    <w:rsid w:val="00F564B1"/>
    <w:rsid w:val="00F56FFE"/>
    <w:rsid w:val="00F6056C"/>
    <w:rsid w:val="00F70B54"/>
    <w:rsid w:val="00F71EF0"/>
    <w:rsid w:val="00F824C6"/>
    <w:rsid w:val="00F84B81"/>
    <w:rsid w:val="00F86D60"/>
    <w:rsid w:val="00F904FC"/>
    <w:rsid w:val="00F91183"/>
    <w:rsid w:val="00F935BF"/>
    <w:rsid w:val="00F93981"/>
    <w:rsid w:val="00F94C57"/>
    <w:rsid w:val="00F94EB5"/>
    <w:rsid w:val="00FA1727"/>
    <w:rsid w:val="00FA1837"/>
    <w:rsid w:val="00FA4359"/>
    <w:rsid w:val="00FA4C84"/>
    <w:rsid w:val="00FA538A"/>
    <w:rsid w:val="00FA53B4"/>
    <w:rsid w:val="00FB08F8"/>
    <w:rsid w:val="00FB0F18"/>
    <w:rsid w:val="00FB2498"/>
    <w:rsid w:val="00FB3BF8"/>
    <w:rsid w:val="00FB4B8E"/>
    <w:rsid w:val="00FB51BD"/>
    <w:rsid w:val="00FB5356"/>
    <w:rsid w:val="00FB7164"/>
    <w:rsid w:val="00FC3A96"/>
    <w:rsid w:val="00FD7BA6"/>
    <w:rsid w:val="00FE0EB2"/>
    <w:rsid w:val="00FE0EF8"/>
    <w:rsid w:val="00FE18B2"/>
    <w:rsid w:val="00FE31CF"/>
    <w:rsid w:val="00FE5112"/>
    <w:rsid w:val="00FE6E62"/>
    <w:rsid w:val="00FE7443"/>
    <w:rsid w:val="00FF2ED4"/>
    <w:rsid w:val="00FF4B0C"/>
    <w:rsid w:val="00FF5312"/>
    <w:rsid w:val="01695FEE"/>
    <w:rsid w:val="01F740D8"/>
    <w:rsid w:val="027DD00F"/>
    <w:rsid w:val="027E9C70"/>
    <w:rsid w:val="02B5B41C"/>
    <w:rsid w:val="02F6852E"/>
    <w:rsid w:val="03088A4E"/>
    <w:rsid w:val="03CDFC1C"/>
    <w:rsid w:val="048CA486"/>
    <w:rsid w:val="04A39161"/>
    <w:rsid w:val="04BDDAEA"/>
    <w:rsid w:val="05012658"/>
    <w:rsid w:val="0528468F"/>
    <w:rsid w:val="052A6AB9"/>
    <w:rsid w:val="05A7C677"/>
    <w:rsid w:val="05BFBFE4"/>
    <w:rsid w:val="064B19FA"/>
    <w:rsid w:val="06535899"/>
    <w:rsid w:val="071DBAFE"/>
    <w:rsid w:val="07441FF2"/>
    <w:rsid w:val="08158BF2"/>
    <w:rsid w:val="081C7D14"/>
    <w:rsid w:val="0899D8D2"/>
    <w:rsid w:val="08F9960A"/>
    <w:rsid w:val="09128A44"/>
    <w:rsid w:val="09385E0A"/>
    <w:rsid w:val="09584C16"/>
    <w:rsid w:val="0A3822BE"/>
    <w:rsid w:val="0A6CBDB5"/>
    <w:rsid w:val="0BDAEC29"/>
    <w:rsid w:val="0C8CF943"/>
    <w:rsid w:val="0DC60832"/>
    <w:rsid w:val="0E391322"/>
    <w:rsid w:val="0F3F98F5"/>
    <w:rsid w:val="10131CD7"/>
    <w:rsid w:val="10786F3C"/>
    <w:rsid w:val="108E8BAB"/>
    <w:rsid w:val="10DBE0FD"/>
    <w:rsid w:val="10FD376F"/>
    <w:rsid w:val="111647B0"/>
    <w:rsid w:val="111B4104"/>
    <w:rsid w:val="11B372A1"/>
    <w:rsid w:val="11D5F233"/>
    <w:rsid w:val="11EBE97E"/>
    <w:rsid w:val="120CCB95"/>
    <w:rsid w:val="1220EEBD"/>
    <w:rsid w:val="124CBAD3"/>
    <w:rsid w:val="1266177A"/>
    <w:rsid w:val="1272C2D6"/>
    <w:rsid w:val="1396A811"/>
    <w:rsid w:val="13A1E3FA"/>
    <w:rsid w:val="13A2F7BA"/>
    <w:rsid w:val="14205378"/>
    <w:rsid w:val="14C70CA9"/>
    <w:rsid w:val="14DDFBD9"/>
    <w:rsid w:val="150C0398"/>
    <w:rsid w:val="154A9425"/>
    <w:rsid w:val="16139A77"/>
    <w:rsid w:val="162727DE"/>
    <w:rsid w:val="16409493"/>
    <w:rsid w:val="16950A15"/>
    <w:rsid w:val="17B515D2"/>
    <w:rsid w:val="17CCA0FE"/>
    <w:rsid w:val="18885A5A"/>
    <w:rsid w:val="18D4434A"/>
    <w:rsid w:val="19155AD0"/>
    <w:rsid w:val="191BF164"/>
    <w:rsid w:val="19260F31"/>
    <w:rsid w:val="194CF4BC"/>
    <w:rsid w:val="1992C317"/>
    <w:rsid w:val="1A0E1E27"/>
    <w:rsid w:val="1A2BDB48"/>
    <w:rsid w:val="1A4439FA"/>
    <w:rsid w:val="1A51038A"/>
    <w:rsid w:val="1A863679"/>
    <w:rsid w:val="1B4370EF"/>
    <w:rsid w:val="1BC97DCE"/>
    <w:rsid w:val="1C0B4C94"/>
    <w:rsid w:val="1C3792D6"/>
    <w:rsid w:val="1C4978E5"/>
    <w:rsid w:val="1C8F07BA"/>
    <w:rsid w:val="1C9F87E7"/>
    <w:rsid w:val="1CC5E06F"/>
    <w:rsid w:val="1CF46393"/>
    <w:rsid w:val="1D8C0E68"/>
    <w:rsid w:val="1DE45895"/>
    <w:rsid w:val="1E0EE7BC"/>
    <w:rsid w:val="1E73B06B"/>
    <w:rsid w:val="1F1879CA"/>
    <w:rsid w:val="206D5F29"/>
    <w:rsid w:val="20A555CA"/>
    <w:rsid w:val="20F807CD"/>
    <w:rsid w:val="2120214F"/>
    <w:rsid w:val="212D622D"/>
    <w:rsid w:val="21568BC0"/>
    <w:rsid w:val="215B3C70"/>
    <w:rsid w:val="227213A3"/>
    <w:rsid w:val="2296CD86"/>
    <w:rsid w:val="22AD2D4E"/>
    <w:rsid w:val="23BF6187"/>
    <w:rsid w:val="24069C84"/>
    <w:rsid w:val="242DF33F"/>
    <w:rsid w:val="2454819D"/>
    <w:rsid w:val="245D8D00"/>
    <w:rsid w:val="24FE6C80"/>
    <w:rsid w:val="25A26CE5"/>
    <w:rsid w:val="2645F8DA"/>
    <w:rsid w:val="26A8A744"/>
    <w:rsid w:val="2737FF07"/>
    <w:rsid w:val="27A6140F"/>
    <w:rsid w:val="27F5A768"/>
    <w:rsid w:val="288E5ADC"/>
    <w:rsid w:val="2898334E"/>
    <w:rsid w:val="28D5548A"/>
    <w:rsid w:val="28F9DC7E"/>
    <w:rsid w:val="28F9E907"/>
    <w:rsid w:val="293F5636"/>
    <w:rsid w:val="2A5762D9"/>
    <w:rsid w:val="2A6FD105"/>
    <w:rsid w:val="2A9D8BF1"/>
    <w:rsid w:val="2AE60ECB"/>
    <w:rsid w:val="2B8D7CF4"/>
    <w:rsid w:val="2BAB89ED"/>
    <w:rsid w:val="2BC764B4"/>
    <w:rsid w:val="2C4B1347"/>
    <w:rsid w:val="2CCBC581"/>
    <w:rsid w:val="2CE272BE"/>
    <w:rsid w:val="2DA3CBFC"/>
    <w:rsid w:val="2DA6DA4F"/>
    <w:rsid w:val="2DC32B72"/>
    <w:rsid w:val="2E17D100"/>
    <w:rsid w:val="2E933BA1"/>
    <w:rsid w:val="2F1F18BA"/>
    <w:rsid w:val="2F2616F0"/>
    <w:rsid w:val="2F5A56AC"/>
    <w:rsid w:val="2F877CEC"/>
    <w:rsid w:val="2FE44FA7"/>
    <w:rsid w:val="305AC174"/>
    <w:rsid w:val="30683E56"/>
    <w:rsid w:val="308AB44E"/>
    <w:rsid w:val="30B7D818"/>
    <w:rsid w:val="3111B71B"/>
    <w:rsid w:val="3147846E"/>
    <w:rsid w:val="319494B3"/>
    <w:rsid w:val="31E498C9"/>
    <w:rsid w:val="32292482"/>
    <w:rsid w:val="327DB55F"/>
    <w:rsid w:val="3291AEFC"/>
    <w:rsid w:val="32B171D2"/>
    <w:rsid w:val="32DB77D1"/>
    <w:rsid w:val="32DF903B"/>
    <w:rsid w:val="336428A1"/>
    <w:rsid w:val="337DDAB2"/>
    <w:rsid w:val="33AD6A61"/>
    <w:rsid w:val="33CBEB5D"/>
    <w:rsid w:val="34685DB7"/>
    <w:rsid w:val="348AC602"/>
    <w:rsid w:val="349D728B"/>
    <w:rsid w:val="34CD08C8"/>
    <w:rsid w:val="34CDBADC"/>
    <w:rsid w:val="35B4E6DF"/>
    <w:rsid w:val="362F8842"/>
    <w:rsid w:val="369AD7DC"/>
    <w:rsid w:val="36A02B6B"/>
    <w:rsid w:val="36FDCE1E"/>
    <w:rsid w:val="3741BF65"/>
    <w:rsid w:val="375A7012"/>
    <w:rsid w:val="375A7C9B"/>
    <w:rsid w:val="375FD0F8"/>
    <w:rsid w:val="37B4779F"/>
    <w:rsid w:val="3818E356"/>
    <w:rsid w:val="381922B0"/>
    <w:rsid w:val="3850F3F7"/>
    <w:rsid w:val="389F5C80"/>
    <w:rsid w:val="38EE8524"/>
    <w:rsid w:val="391C8CE3"/>
    <w:rsid w:val="39F734CB"/>
    <w:rsid w:val="3A343AB1"/>
    <w:rsid w:val="3A34C85A"/>
    <w:rsid w:val="3AF60B77"/>
    <w:rsid w:val="3B2552E1"/>
    <w:rsid w:val="3B25F0FF"/>
    <w:rsid w:val="3B275994"/>
    <w:rsid w:val="3B62E2C1"/>
    <w:rsid w:val="3C0E9F3E"/>
    <w:rsid w:val="3C11880D"/>
    <w:rsid w:val="3C2823CB"/>
    <w:rsid w:val="3C6317A8"/>
    <w:rsid w:val="3E455910"/>
    <w:rsid w:val="3E72B005"/>
    <w:rsid w:val="3F308C2D"/>
    <w:rsid w:val="3FB7C1AC"/>
    <w:rsid w:val="3FC20DAC"/>
    <w:rsid w:val="405705FA"/>
    <w:rsid w:val="4074A2AB"/>
    <w:rsid w:val="40A15B4E"/>
    <w:rsid w:val="40AC80BE"/>
    <w:rsid w:val="411E41AE"/>
    <w:rsid w:val="41FB1703"/>
    <w:rsid w:val="42460EAF"/>
    <w:rsid w:val="42638EFA"/>
    <w:rsid w:val="4270E8A6"/>
    <w:rsid w:val="4276CA91"/>
    <w:rsid w:val="42909CC8"/>
    <w:rsid w:val="42B42007"/>
    <w:rsid w:val="43283AEC"/>
    <w:rsid w:val="432D9C5C"/>
    <w:rsid w:val="437111C2"/>
    <w:rsid w:val="442325B7"/>
    <w:rsid w:val="44590241"/>
    <w:rsid w:val="44FAB040"/>
    <w:rsid w:val="456BE3DC"/>
    <w:rsid w:val="45E14B03"/>
    <w:rsid w:val="463DDC93"/>
    <w:rsid w:val="469680A1"/>
    <w:rsid w:val="46E96526"/>
    <w:rsid w:val="46EF2967"/>
    <w:rsid w:val="46FF6F03"/>
    <w:rsid w:val="47E594C6"/>
    <w:rsid w:val="496DE68B"/>
    <w:rsid w:val="49870B36"/>
    <w:rsid w:val="4A1E7DD4"/>
    <w:rsid w:val="4A9EE19B"/>
    <w:rsid w:val="4AD3ABBB"/>
    <w:rsid w:val="4B308EE5"/>
    <w:rsid w:val="4B70AAE1"/>
    <w:rsid w:val="4BE01BF0"/>
    <w:rsid w:val="4C2DD866"/>
    <w:rsid w:val="4C467701"/>
    <w:rsid w:val="4C8CDF2D"/>
    <w:rsid w:val="4C92CC63"/>
    <w:rsid w:val="4D270C8A"/>
    <w:rsid w:val="4E39CFCA"/>
    <w:rsid w:val="4F520B41"/>
    <w:rsid w:val="5028EC72"/>
    <w:rsid w:val="50CB8905"/>
    <w:rsid w:val="50EAB7FA"/>
    <w:rsid w:val="50FE82B6"/>
    <w:rsid w:val="5215F225"/>
    <w:rsid w:val="52183CCF"/>
    <w:rsid w:val="5383509E"/>
    <w:rsid w:val="53C42C4D"/>
    <w:rsid w:val="544B05A5"/>
    <w:rsid w:val="550D64DB"/>
    <w:rsid w:val="55B3B63B"/>
    <w:rsid w:val="55E3C503"/>
    <w:rsid w:val="56FC007A"/>
    <w:rsid w:val="570CF419"/>
    <w:rsid w:val="573ED556"/>
    <w:rsid w:val="5791B0AA"/>
    <w:rsid w:val="57A0675E"/>
    <w:rsid w:val="58970261"/>
    <w:rsid w:val="59853C56"/>
    <w:rsid w:val="599161D3"/>
    <w:rsid w:val="59928405"/>
    <w:rsid w:val="5A1A5917"/>
    <w:rsid w:val="5ABEDFC3"/>
    <w:rsid w:val="5C462F3A"/>
    <w:rsid w:val="5C5E27DF"/>
    <w:rsid w:val="5C60A97F"/>
    <w:rsid w:val="5C6EA2EA"/>
    <w:rsid w:val="5C80BEF9"/>
    <w:rsid w:val="5D58D6A2"/>
    <w:rsid w:val="5D86DE61"/>
    <w:rsid w:val="5EFB139A"/>
    <w:rsid w:val="5F2C8668"/>
    <w:rsid w:val="5F3F08D0"/>
    <w:rsid w:val="5F5365C1"/>
    <w:rsid w:val="5F60B545"/>
    <w:rsid w:val="5F786F58"/>
    <w:rsid w:val="5FC81117"/>
    <w:rsid w:val="61094321"/>
    <w:rsid w:val="6127F2F4"/>
    <w:rsid w:val="61741455"/>
    <w:rsid w:val="621756A4"/>
    <w:rsid w:val="6234B2A8"/>
    <w:rsid w:val="636DEBE6"/>
    <w:rsid w:val="63AC69E4"/>
    <w:rsid w:val="63CBA4F6"/>
    <w:rsid w:val="654363E2"/>
    <w:rsid w:val="65720FD3"/>
    <w:rsid w:val="6585B011"/>
    <w:rsid w:val="6588DA50"/>
    <w:rsid w:val="65AC4793"/>
    <w:rsid w:val="65ED3EED"/>
    <w:rsid w:val="66149522"/>
    <w:rsid w:val="6662C0DE"/>
    <w:rsid w:val="666893CC"/>
    <w:rsid w:val="6698B983"/>
    <w:rsid w:val="671AA7AD"/>
    <w:rsid w:val="67DD2423"/>
    <w:rsid w:val="67EDEC35"/>
    <w:rsid w:val="68236970"/>
    <w:rsid w:val="68B390D4"/>
    <w:rsid w:val="68E7FE8E"/>
    <w:rsid w:val="69B8015F"/>
    <w:rsid w:val="6A263A43"/>
    <w:rsid w:val="6A77D96C"/>
    <w:rsid w:val="6B022EC0"/>
    <w:rsid w:val="6B55A81E"/>
    <w:rsid w:val="6B8DA9C2"/>
    <w:rsid w:val="6BA498F2"/>
    <w:rsid w:val="6BD9F274"/>
    <w:rsid w:val="6BE98FE1"/>
    <w:rsid w:val="6C0A0EE6"/>
    <w:rsid w:val="6C223087"/>
    <w:rsid w:val="6E289A0D"/>
    <w:rsid w:val="6E28DCB9"/>
    <w:rsid w:val="6E897C62"/>
    <w:rsid w:val="6E9BC1F8"/>
    <w:rsid w:val="6EDB7E6B"/>
    <w:rsid w:val="6F1369FA"/>
    <w:rsid w:val="70FBBE91"/>
    <w:rsid w:val="712B0C42"/>
    <w:rsid w:val="7174B747"/>
    <w:rsid w:val="718BE5D1"/>
    <w:rsid w:val="722D6661"/>
    <w:rsid w:val="72744502"/>
    <w:rsid w:val="727EEFDA"/>
    <w:rsid w:val="7306F87F"/>
    <w:rsid w:val="7342F40D"/>
    <w:rsid w:val="740CDB27"/>
    <w:rsid w:val="741E5189"/>
    <w:rsid w:val="746708FC"/>
    <w:rsid w:val="748C27EA"/>
    <w:rsid w:val="7531A243"/>
    <w:rsid w:val="753C6B70"/>
    <w:rsid w:val="75568069"/>
    <w:rsid w:val="75678FE5"/>
    <w:rsid w:val="7581625F"/>
    <w:rsid w:val="75C344C8"/>
    <w:rsid w:val="75F0861A"/>
    <w:rsid w:val="76510FD7"/>
    <w:rsid w:val="7654ECD3"/>
    <w:rsid w:val="7681B80C"/>
    <w:rsid w:val="76C7A595"/>
    <w:rsid w:val="76FEED82"/>
    <w:rsid w:val="775C0426"/>
    <w:rsid w:val="7785C614"/>
    <w:rsid w:val="782E7DCB"/>
    <w:rsid w:val="7874FE29"/>
    <w:rsid w:val="78B55723"/>
    <w:rsid w:val="793F4501"/>
    <w:rsid w:val="7BC87E98"/>
    <w:rsid w:val="7C2787D9"/>
    <w:rsid w:val="7C27BAA4"/>
    <w:rsid w:val="7C3CD884"/>
    <w:rsid w:val="7CE19BAC"/>
    <w:rsid w:val="7DC22FF7"/>
    <w:rsid w:val="7EFE26EA"/>
    <w:rsid w:val="7F1934DD"/>
    <w:rsid w:val="7F199A34"/>
    <w:rsid w:val="7F63D32D"/>
    <w:rsid w:val="7F8EB3C5"/>
    <w:rsid w:val="7FB5B84D"/>
    <w:rsid w:val="7FC0B8F1"/>
    <w:rsid w:val="7FD29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C8A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6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5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20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qFormat/>
    <w:rsid w:val="00E35021"/>
    <w:pPr>
      <w:ind w:left="720"/>
      <w:contextualSpacing/>
    </w:pPr>
  </w:style>
  <w:style w:type="paragraph" w:customStyle="1" w:styleId="paragraph">
    <w:name w:val="paragraph"/>
    <w:basedOn w:val="Normal"/>
    <w:rsid w:val="002D062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2D0623"/>
  </w:style>
  <w:style w:type="character" w:customStyle="1" w:styleId="eop">
    <w:name w:val="eop"/>
    <w:basedOn w:val="DefaultParagraphFont"/>
    <w:rsid w:val="002D0623"/>
  </w:style>
  <w:style w:type="character" w:styleId="Hyperlink">
    <w:name w:val="Hyperlink"/>
    <w:basedOn w:val="DefaultParagraphFont"/>
    <w:uiPriority w:val="99"/>
    <w:unhideWhenUsed/>
    <w:rsid w:val="001B347D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47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A2853"/>
    <w:pPr>
      <w:spacing w:after="0"/>
    </w:pPr>
  </w:style>
  <w:style w:type="character" w:customStyle="1" w:styleId="jsgrdq">
    <w:name w:val="jsgrdq"/>
    <w:basedOn w:val="DefaultParagraphFont"/>
    <w:rsid w:val="003E37AE"/>
  </w:style>
  <w:style w:type="character" w:styleId="FollowedHyperlink">
    <w:name w:val="FollowedHyperlink"/>
    <w:basedOn w:val="DefaultParagraphFont"/>
    <w:uiPriority w:val="99"/>
    <w:semiHidden/>
    <w:unhideWhenUsed/>
    <w:rsid w:val="00D701E3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oaquin.lim@mail.utoronto.c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sandy.bee@walmart.ca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linkedin.com/in/joaquin-lim-a8a2a3259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lissa\AppData\Roaming\Microsoft\Templates\Student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4CFDF95209454BB3199F1A75A2E930" ma:contentTypeVersion="13" ma:contentTypeDescription="Create a new document." ma:contentTypeScope="" ma:versionID="c15d94ed8830e78a3f1200e920874ffd">
  <xsd:schema xmlns:xsd="http://www.w3.org/2001/XMLSchema" xmlns:xs="http://www.w3.org/2001/XMLSchema" xmlns:p="http://schemas.microsoft.com/office/2006/metadata/properties" xmlns:ns2="612c424b-ce71-4a28-b786-5dd7873b0ecc" xmlns:ns3="8533ffb3-876c-4c11-b498-6d5c5436bee5" targetNamespace="http://schemas.microsoft.com/office/2006/metadata/properties" ma:root="true" ma:fieldsID="3aa845fc53a11551c69feebd2330cd1c" ns2:_="" ns3:_="">
    <xsd:import namespace="612c424b-ce71-4a28-b786-5dd7873b0ecc"/>
    <xsd:import namespace="8533ffb3-876c-4c11-b498-6d5c5436b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c424b-ce71-4a28-b786-5dd7873b0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3ffb3-876c-4c11-b498-6d5c5436b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12c424b-ce71-4a28-b786-5dd7873b0ecc" xsi:nil="true"/>
    <SharedWithUsers xmlns="8533ffb3-876c-4c11-b498-6d5c5436bee5">
      <UserInfo>
        <DisplayName>Zhitian Guan</DisplayName>
        <AccountId>168</AccountId>
        <AccountType/>
      </UserInfo>
    </SharedWithUsers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357639-914D-4324-A848-595913824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c424b-ce71-4a28-b786-5dd7873b0ecc"/>
    <ds:schemaRef ds:uri="8533ffb3-876c-4c11-b498-6d5c5436b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D60CC0-D458-42A1-9F3D-5E73524236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612c424b-ce71-4a28-b786-5dd7873b0ecc"/>
    <ds:schemaRef ds:uri="8533ffb3-876c-4c11-b498-6d5c5436bee5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5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2022-05-09T15:56:00Z</dcterms:created>
  <dcterms:modified xsi:type="dcterms:W3CDTF">2022-12-03T19:31:00Z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0x010100844CFDF95209454BB3199F1A75A2E930</vt:lpwstr>
  </property>
</Properties>
</file>